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3B7" w:rsidRPr="00F238E5" w:rsidRDefault="005F73B7" w:rsidP="008E4098">
      <w:pPr>
        <w:pStyle w:val="Titulodocumento"/>
        <w:jc w:val="right"/>
      </w:pPr>
    </w:p>
    <w:p w:rsidR="005F73B7" w:rsidRPr="00F238E5" w:rsidRDefault="005F73B7" w:rsidP="00595DEA"/>
    <w:p w:rsidR="005F73B7" w:rsidRDefault="005F73B7" w:rsidP="00677BF6">
      <w:pPr>
        <w:pStyle w:val="Ttulo"/>
        <w:jc w:val="right"/>
        <w:rPr>
          <w:rFonts w:ascii="Verdana" w:hAnsi="Verdana" w:cs="Tahoma"/>
          <w:sz w:val="48"/>
          <w:szCs w:val="48"/>
        </w:rPr>
      </w:pPr>
      <w:r w:rsidRPr="00F238E5">
        <w:rPr>
          <w:rFonts w:ascii="Verdana" w:hAnsi="Verdana" w:cs="Tahoma"/>
          <w:sz w:val="48"/>
          <w:szCs w:val="48"/>
        </w:rPr>
        <w:t xml:space="preserve">Documento de Visão </w:t>
      </w:r>
    </w:p>
    <w:p w:rsidR="00421ABD" w:rsidRPr="00421ABD" w:rsidRDefault="00421ABD" w:rsidP="00421ABD">
      <w:pPr>
        <w:jc w:val="right"/>
        <w:rPr>
          <w:rFonts w:ascii="Verdana" w:hAnsi="Verdana"/>
          <w:sz w:val="80"/>
          <w:szCs w:val="80"/>
        </w:rPr>
      </w:pPr>
      <w:r w:rsidRPr="00421ABD">
        <w:rPr>
          <w:rFonts w:ascii="Verdana" w:hAnsi="Verdana"/>
          <w:sz w:val="80"/>
          <w:szCs w:val="80"/>
        </w:rPr>
        <w:t>4GO</w:t>
      </w:r>
    </w:p>
    <w:p w:rsidR="005F73B7" w:rsidRPr="00F238E5" w:rsidRDefault="005F73B7" w:rsidP="00677BF6">
      <w:pPr>
        <w:pStyle w:val="Ttulo"/>
        <w:jc w:val="right"/>
        <w:rPr>
          <w:rFonts w:ascii="Tahoma" w:hAnsi="Tahoma" w:cs="Tahoma"/>
        </w:rPr>
      </w:pPr>
    </w:p>
    <w:p w:rsidR="005F73B7" w:rsidRPr="00F238E5" w:rsidRDefault="005F73B7" w:rsidP="00677BF6">
      <w:pPr>
        <w:pStyle w:val="Ttulo"/>
        <w:jc w:val="right"/>
        <w:rPr>
          <w:rFonts w:ascii="Tahoma" w:hAnsi="Tahoma" w:cs="Tahoma"/>
          <w:sz w:val="28"/>
        </w:rPr>
        <w:sectPr w:rsidR="005F73B7" w:rsidRPr="00F238E5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>Histórico de Revisão</w:t>
      </w:r>
    </w:p>
    <w:p w:rsidR="005F73B7" w:rsidRPr="00F238E5" w:rsidRDefault="005F73B7" w:rsidP="00B96AD1"/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5F73B7" w:rsidRPr="00F238E5" w:rsidTr="00B96AD1">
        <w:tc>
          <w:tcPr>
            <w:tcW w:w="1869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Revisor</w:t>
            </w: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28/09</w:t>
            </w:r>
          </w:p>
        </w:tc>
        <w:tc>
          <w:tcPr>
            <w:tcW w:w="960" w:type="dxa"/>
          </w:tcPr>
          <w:p w:rsidR="005F73B7" w:rsidRPr="00F238E5" w:rsidRDefault="00421ABD" w:rsidP="009F0EDE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</w:t>
            </w:r>
          </w:p>
        </w:tc>
        <w:tc>
          <w:tcPr>
            <w:tcW w:w="1843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Gustavo </w:t>
            </w: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2F2DC7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Default="005F73B7" w:rsidP="002F2DC7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Default="005F73B7" w:rsidP="00BD0553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BD0553">
            <w:pPr>
              <w:pStyle w:val="Tabletext"/>
              <w:rPr>
                <w:rFonts w:ascii="Tahoma" w:hAnsi="Tahoma" w:cs="Tahoma"/>
              </w:rPr>
            </w:pPr>
          </w:p>
        </w:tc>
      </w:tr>
    </w:tbl>
    <w:p w:rsidR="005F73B7" w:rsidRPr="00F238E5" w:rsidRDefault="005F73B7" w:rsidP="00677BF6">
      <w:pPr>
        <w:rPr>
          <w:rFonts w:ascii="Tahoma" w:hAnsi="Tahoma" w:cs="Tahoma"/>
        </w:rPr>
      </w:pPr>
    </w:p>
    <w:p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br w:type="page"/>
      </w:r>
      <w:r w:rsidRPr="00F238E5">
        <w:rPr>
          <w:rFonts w:ascii="Tahoma" w:hAnsi="Tahoma" w:cs="Tahoma"/>
          <w:sz w:val="32"/>
        </w:rPr>
        <w:lastRenderedPageBreak/>
        <w:t>Índice</w:t>
      </w:r>
      <w:r w:rsidRPr="00F238E5">
        <w:rPr>
          <w:rFonts w:ascii="Tahoma" w:hAnsi="Tahoma" w:cs="Tahoma"/>
        </w:rPr>
        <w:t xml:space="preserve"> </w:t>
      </w:r>
    </w:p>
    <w:p w:rsidR="00B91DA1" w:rsidRDefault="00B91DA1" w:rsidP="00B91DA1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1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Introdução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1.1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Objetivo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1.2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Escopo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1.4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Definições, Acrônimos, e Abreviações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1.5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Referências</w:t>
      </w:r>
      <w:r>
        <w:rPr>
          <w:noProof/>
        </w:rPr>
        <w:tab/>
      </w:r>
    </w:p>
    <w:p w:rsidR="00B91DA1" w:rsidRDefault="00B91DA1" w:rsidP="00B91DA1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2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Posicionamento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2.1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Oportunidade de Negócio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2.2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Relato do Problema</w:t>
      </w:r>
      <w:r>
        <w:rPr>
          <w:noProof/>
        </w:rPr>
        <w:tab/>
      </w:r>
    </w:p>
    <w:p w:rsidR="00B91DA1" w:rsidRDefault="00B91DA1" w:rsidP="00B91DA1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3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Descrição dos Envolvidos e Usuários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3.1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Resumo dos Envolvidos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3.2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Resumo dos Usuários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3.3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Ambiente do Usuário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3.4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Principais Necessidades de Usuários ou Envolvidos</w:t>
      </w:r>
      <w:r>
        <w:rPr>
          <w:noProof/>
        </w:rPr>
        <w:tab/>
      </w:r>
    </w:p>
    <w:p w:rsidR="00B91DA1" w:rsidRDefault="00B91DA1" w:rsidP="00B91DA1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4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Visão Geral do Produto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4.1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Interfaces do Produto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4.2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Resumo das Capacidades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4.3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Suposições e Dependências</w:t>
      </w:r>
      <w:r>
        <w:rPr>
          <w:noProof/>
        </w:rPr>
        <w:tab/>
      </w:r>
    </w:p>
    <w:p w:rsidR="00B91DA1" w:rsidRDefault="00B91DA1" w:rsidP="00B91DA1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4.4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Licenciamento e Instalação</w:t>
      </w:r>
      <w:r>
        <w:rPr>
          <w:noProof/>
        </w:rPr>
        <w:tab/>
      </w:r>
    </w:p>
    <w:p w:rsidR="00B91DA1" w:rsidRDefault="00B91DA1" w:rsidP="00B91DA1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r w:rsidRPr="00741D78">
        <w:rPr>
          <w:rFonts w:ascii="Tahoma" w:hAnsi="Tahoma"/>
          <w:noProof/>
        </w:rPr>
        <w:t>5</w:t>
      </w:r>
      <w:r>
        <w:rPr>
          <w:noProof/>
          <w:sz w:val="24"/>
          <w:szCs w:val="24"/>
          <w:lang w:eastAsia="pt-BR"/>
        </w:rPr>
        <w:tab/>
      </w:r>
      <w:r w:rsidRPr="00741D78">
        <w:rPr>
          <w:rFonts w:ascii="Tahoma" w:hAnsi="Tahoma" w:cs="Tahoma"/>
          <w:noProof/>
        </w:rPr>
        <w:t>Características do Produto</w:t>
      </w:r>
      <w:r>
        <w:rPr>
          <w:noProof/>
        </w:rPr>
        <w:tab/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>6      Restrições</w:t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>7      Escopo de Qualidade</w:t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>8      Precedência e Prioridade</w:t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>9      Outros Requisitos do Produto</w:t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9.1    Padrões Aplicáveis</w:t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9.2    Requisitos de Sistema</w:t>
      </w:r>
    </w:p>
    <w:p w:rsidR="00DB19FF" w:rsidRDefault="00DB19FF" w:rsidP="00DB19FF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9.</w:t>
      </w:r>
      <w:r w:rsidR="009D0E01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    </w:t>
      </w:r>
      <w:r w:rsidR="009D0E01">
        <w:rPr>
          <w:rFonts w:ascii="Tahoma" w:hAnsi="Tahoma" w:cs="Tahoma"/>
        </w:rPr>
        <w:t>Requisitos de Performance</w:t>
      </w:r>
    </w:p>
    <w:p w:rsidR="009D0E01" w:rsidRDefault="009D0E01" w:rsidP="009D0E01">
      <w:pPr>
        <w:pStyle w:val="Sumrio2"/>
        <w:tabs>
          <w:tab w:val="left" w:pos="120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9.4    Requisitos de Ambiente</w:t>
      </w:r>
    </w:p>
    <w:p w:rsidR="009D0E01" w:rsidRDefault="009D0E01" w:rsidP="009D0E01"/>
    <w:p w:rsidR="009D0E01" w:rsidRPr="009D0E01" w:rsidRDefault="009D0E01" w:rsidP="009D0E01">
      <w:r>
        <w:t>10      Aprovação</w:t>
      </w:r>
    </w:p>
    <w:p w:rsidR="00DB19FF" w:rsidRDefault="00DB19FF" w:rsidP="00DB19FF"/>
    <w:p w:rsidR="00DB19FF" w:rsidRPr="00DB19FF" w:rsidRDefault="00DB19FF" w:rsidP="00DB19FF"/>
    <w:p w:rsidR="00DB19FF" w:rsidRDefault="00DB19FF" w:rsidP="0079219E"/>
    <w:p w:rsidR="0079219E" w:rsidRDefault="0079219E" w:rsidP="0079219E"/>
    <w:p w:rsidR="0079219E" w:rsidRDefault="0079219E" w:rsidP="0079219E"/>
    <w:p w:rsidR="0079219E" w:rsidRDefault="0079219E" w:rsidP="0079219E"/>
    <w:p w:rsidR="0079219E" w:rsidRDefault="0079219E" w:rsidP="0079219E"/>
    <w:p w:rsidR="0079219E" w:rsidRDefault="0079219E" w:rsidP="0079219E"/>
    <w:p w:rsidR="0079219E" w:rsidRDefault="0079219E" w:rsidP="0079219E"/>
    <w:p w:rsidR="0079219E" w:rsidRPr="0079219E" w:rsidRDefault="0079219E" w:rsidP="0079219E"/>
    <w:p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 xml:space="preserve">Documento de Visão </w:t>
      </w: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0" w:name="_Toc369183182"/>
      <w:bookmarkStart w:id="1" w:name="_Toc436203377"/>
      <w:bookmarkStart w:id="2" w:name="_Toc452813577"/>
      <w:r w:rsidRPr="00F238E5">
        <w:rPr>
          <w:rFonts w:ascii="Tahoma" w:hAnsi="Tahoma" w:cs="Tahoma"/>
        </w:rPr>
        <w:t>Introdução</w:t>
      </w:r>
      <w:bookmarkEnd w:id="0"/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F238E5">
        <w:rPr>
          <w:i w:val="0"/>
          <w:color w:val="auto"/>
          <w:lang w:val="pt-PT"/>
        </w:rPr>
        <w:t xml:space="preserve">O documento </w:t>
      </w:r>
      <w:r w:rsidRPr="00F238E5">
        <w:rPr>
          <w:i w:val="0"/>
          <w:color w:val="auto"/>
        </w:rPr>
        <w:t xml:space="preserve">tem por finalidade coletar, analisar e definir necessidades e características gerais do </w:t>
      </w:r>
      <w:r w:rsidRPr="00F238E5">
        <w:rPr>
          <w:i w:val="0"/>
          <w:color w:val="auto"/>
          <w:lang w:val="pt-PT"/>
        </w:rPr>
        <w:t xml:space="preserve">sistema </w:t>
      </w:r>
      <w:r w:rsidR="00421ABD">
        <w:rPr>
          <w:i w:val="0"/>
          <w:color w:val="auto"/>
          <w:lang w:val="pt-PT"/>
        </w:rPr>
        <w:t>4Go</w:t>
      </w:r>
      <w:r w:rsidR="00BE260A">
        <w:rPr>
          <w:i w:val="0"/>
          <w:color w:val="auto"/>
          <w:lang w:val="pt-PT"/>
        </w:rPr>
        <w:t>.</w:t>
      </w:r>
      <w:r w:rsidRPr="00F238E5">
        <w:rPr>
          <w:i w:val="0"/>
          <w:color w:val="auto"/>
          <w:lang w:val="pt-PT"/>
        </w:rPr>
        <w:t xml:space="preserve"> </w:t>
      </w:r>
      <w:r w:rsidRPr="00F238E5">
        <w:rPr>
          <w:i w:val="0"/>
          <w:color w:val="auto"/>
        </w:rPr>
        <w:t>Concentra-se nas necessidades apontadas pelos usuários, nas razões que levam a essas necessidades e como elas serão atendidas pelo sistema.</w:t>
      </w:r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238E5">
        <w:rPr>
          <w:i w:val="0"/>
          <w:color w:val="auto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:rsidR="005F73B7" w:rsidRPr="00F238E5" w:rsidRDefault="005F73B7" w:rsidP="00707780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3" w:name="_Toc369183183"/>
      <w:r w:rsidRPr="00F238E5">
        <w:rPr>
          <w:rFonts w:ascii="Tahoma" w:hAnsi="Tahoma" w:cs="Tahoma"/>
        </w:rPr>
        <w:t>Objetivo</w:t>
      </w:r>
      <w:bookmarkEnd w:id="3"/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</w:pPr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238E5">
        <w:rPr>
          <w:i w:val="0"/>
          <w:color w:val="auto"/>
          <w:lang w:val="pt-PT"/>
        </w:rPr>
        <w:t xml:space="preserve">O documento tem por finalidade coletar, analisar e definir necessidades e características gerais do sistema </w:t>
      </w:r>
      <w:r w:rsidR="00421ABD">
        <w:rPr>
          <w:i w:val="0"/>
          <w:color w:val="auto"/>
          <w:lang w:val="pt-PT"/>
        </w:rPr>
        <w:t>4Go</w:t>
      </w:r>
      <w:r w:rsidR="00BE260A">
        <w:rPr>
          <w:i w:val="0"/>
          <w:color w:val="auto"/>
          <w:lang w:val="pt-PT"/>
        </w:rPr>
        <w:t>.</w:t>
      </w:r>
      <w:r w:rsidRPr="00F238E5">
        <w:rPr>
          <w:i w:val="0"/>
          <w:color w:val="auto"/>
          <w:lang w:val="pt-PT"/>
        </w:rPr>
        <w:t xml:space="preserve"> Concentra-se nas necessidades apontadas pelos usuários, nas razões que levam a essas necessidades e como elas serão atendidas pelo sistema.</w:t>
      </w:r>
    </w:p>
    <w:p w:rsidR="005F73B7" w:rsidRPr="00F238E5" w:rsidRDefault="005F73B7" w:rsidP="009C2095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" w:name="_Toc369183184"/>
      <w:r w:rsidRPr="00F238E5">
        <w:rPr>
          <w:rFonts w:ascii="Tahoma" w:hAnsi="Tahoma" w:cs="Tahoma"/>
        </w:rPr>
        <w:t>Escopo</w:t>
      </w:r>
      <w:bookmarkEnd w:id="4"/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</w:pPr>
      <w:r w:rsidRPr="00F238E5">
        <w:rPr>
          <w:i w:val="0"/>
          <w:color w:val="auto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  <w:r w:rsidRPr="00F238E5">
        <w:tab/>
      </w:r>
    </w:p>
    <w:p w:rsidR="005F73B7" w:rsidRPr="00F238E5" w:rsidRDefault="005F73B7" w:rsidP="009C2095">
      <w:pPr>
        <w:rPr>
          <w:lang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" w:name="_Toc456598589"/>
      <w:bookmarkStart w:id="6" w:name="_Toc456600920"/>
      <w:bookmarkStart w:id="7" w:name="_Toc527373895"/>
      <w:bookmarkStart w:id="8" w:name="_Toc369183186"/>
      <w:r w:rsidRPr="00F238E5">
        <w:rPr>
          <w:rFonts w:ascii="Tahoma" w:hAnsi="Tahoma" w:cs="Tahoma"/>
        </w:rPr>
        <w:t xml:space="preserve">Definições, </w:t>
      </w:r>
      <w:proofErr w:type="gramStart"/>
      <w:r w:rsidRPr="00F238E5">
        <w:rPr>
          <w:rFonts w:ascii="Tahoma" w:hAnsi="Tahoma" w:cs="Tahoma"/>
        </w:rPr>
        <w:t xml:space="preserve">Acrônimos, e </w:t>
      </w:r>
      <w:bookmarkEnd w:id="5"/>
      <w:bookmarkEnd w:id="6"/>
      <w:r w:rsidRPr="00F238E5">
        <w:rPr>
          <w:rFonts w:ascii="Tahoma" w:hAnsi="Tahoma" w:cs="Tahoma"/>
        </w:rPr>
        <w:t>Abreviações</w:t>
      </w:r>
      <w:bookmarkEnd w:id="7"/>
      <w:bookmarkEnd w:id="8"/>
      <w:proofErr w:type="gramEnd"/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79055D" w:rsidRDefault="005F73B7" w:rsidP="00A26138">
      <w:pPr>
        <w:rPr>
          <w:i/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9" w:name="_Toc456598590"/>
      <w:bookmarkStart w:id="10" w:name="_Toc456600921"/>
      <w:bookmarkStart w:id="11" w:name="_Toc369183187"/>
      <w:r w:rsidRPr="00F238E5">
        <w:rPr>
          <w:rFonts w:ascii="Tahoma" w:hAnsi="Tahoma" w:cs="Tahoma"/>
        </w:rPr>
        <w:t>Refer</w:t>
      </w:r>
      <w:bookmarkEnd w:id="9"/>
      <w:bookmarkEnd w:id="10"/>
      <w:r w:rsidRPr="00F238E5">
        <w:rPr>
          <w:rFonts w:ascii="Tahoma" w:hAnsi="Tahoma" w:cs="Tahoma"/>
        </w:rPr>
        <w:t>ências</w:t>
      </w:r>
      <w:bookmarkEnd w:id="11"/>
    </w:p>
    <w:p w:rsidR="005F73B7" w:rsidRPr="00A909C5" w:rsidRDefault="005F73B7" w:rsidP="009B5D1B">
      <w:pPr>
        <w:pStyle w:val="InfoBlue"/>
      </w:pPr>
      <w:r w:rsidRPr="00F238E5">
        <w:tab/>
      </w:r>
    </w:p>
    <w:p w:rsidR="005F73B7" w:rsidRDefault="005F73B7" w:rsidP="00F36644">
      <w:pPr>
        <w:pStyle w:val="Ttulo2"/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>Visão Geral</w:t>
      </w:r>
    </w:p>
    <w:p w:rsidR="005F73B7" w:rsidRDefault="005F73B7" w:rsidP="00F36644"/>
    <w:p w:rsidR="005F73B7" w:rsidRPr="00F36644" w:rsidRDefault="005F73B7" w:rsidP="00F3664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36644">
        <w:rPr>
          <w:i w:val="0"/>
          <w:color w:val="auto"/>
          <w:lang w:val="pt-PT"/>
        </w:rPr>
        <w:t xml:space="preserve">Este documento de visão está organizado de forma a fornecer uma ampla visão sobre o escopo do projeto de </w:t>
      </w:r>
      <w:r w:rsidR="00421ABD">
        <w:rPr>
          <w:i w:val="0"/>
          <w:color w:val="auto"/>
          <w:lang w:val="pt-PT"/>
        </w:rPr>
        <w:t>4Go</w:t>
      </w:r>
      <w:r w:rsidR="00A82B04" w:rsidRPr="00A82B04">
        <w:rPr>
          <w:i w:val="0"/>
          <w:color w:val="auto"/>
          <w:lang w:val="pt-PT"/>
        </w:rPr>
        <w:t>.</w:t>
      </w:r>
    </w:p>
    <w:p w:rsidR="005F73B7" w:rsidRPr="00DB19FF" w:rsidRDefault="005F73B7" w:rsidP="00DB19F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36644">
        <w:rPr>
          <w:i w:val="0"/>
          <w:color w:val="auto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:rsidR="005F73B7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2" w:name="_Toc369183188"/>
      <w:bookmarkEnd w:id="1"/>
      <w:bookmarkEnd w:id="2"/>
      <w:r w:rsidRPr="00F238E5">
        <w:rPr>
          <w:rFonts w:ascii="Tahoma" w:hAnsi="Tahoma" w:cs="Tahoma"/>
        </w:rPr>
        <w:lastRenderedPageBreak/>
        <w:t>Posicionamento</w:t>
      </w:r>
      <w:bookmarkEnd w:id="12"/>
    </w:p>
    <w:p w:rsidR="005F73B7" w:rsidRPr="00AD4C02" w:rsidRDefault="005F73B7" w:rsidP="00AD4C02"/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3" w:name="_Toc369183189"/>
      <w:r w:rsidRPr="00F238E5">
        <w:rPr>
          <w:rFonts w:ascii="Tahoma" w:hAnsi="Tahoma" w:cs="Tahoma"/>
        </w:rPr>
        <w:t>Oportunidade de Negócio</w:t>
      </w:r>
      <w:bookmarkEnd w:id="13"/>
    </w:p>
    <w:p w:rsidR="005F73B7" w:rsidRPr="00F238E5" w:rsidRDefault="005F73B7" w:rsidP="00061FAA"/>
    <w:p w:rsidR="00A82B04" w:rsidRPr="00A82B04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A82B04" w:rsidRPr="00A82B04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A82B04">
        <w:rPr>
          <w:i w:val="0"/>
          <w:color w:val="auto"/>
          <w:lang w:val="pt-PT"/>
        </w:rPr>
        <w:t xml:space="preserve">Como alunos da Universidade Federal de Goiás (o Campus II Samambaia), encontramos hodiernamente problemas na locomoção, devido o local afastado em que se encontra o campus. Em sua maioria, os alunos optam por meios alternativos tentando minimizar o impacto que o transporte público e sua superlotação causam no deslocamento da casa/trabalho em direção a universidade. Nesse contexto surgem grupos em mídias sociais que tentam se organizar e criar  essas alternativas, grupos no Facebook e WhatsApp são comuns para tentar se encaixar e adequar na agenda de algum conhecido que passe por seu ponto em algum momento do percurso e que tenha destino final no campus onde ambos estudam. </w:t>
      </w:r>
    </w:p>
    <w:p w:rsidR="005F73B7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A82B04">
        <w:rPr>
          <w:i w:val="0"/>
          <w:color w:val="auto"/>
          <w:lang w:val="pt-PT"/>
        </w:rPr>
        <w:t>Todavia em algumas vezes os desencontros e o ruído (entendendo-se como a comunicação ruim nestes meios) tornam as experiências de quem oferece e recebe a carona um tanto quanto cansativa. Analisando essa dor a equipe tem como objetivo tentar gerar uma solução viável e objetiva pros alunos, tanto que precisam, tanto que oferecem carona e sanar a dificuldade existente.</w:t>
      </w:r>
    </w:p>
    <w:p w:rsidR="00A82B04" w:rsidRDefault="00A82B04" w:rsidP="00A82B04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4" w:name="_Toc369183190"/>
      <w:r w:rsidRPr="00F238E5">
        <w:rPr>
          <w:rFonts w:ascii="Tahoma" w:hAnsi="Tahoma" w:cs="Tahoma"/>
        </w:rPr>
        <w:t>Relato do Problema</w:t>
      </w:r>
      <w:bookmarkEnd w:id="14"/>
    </w:p>
    <w:p w:rsidR="00725C1F" w:rsidRDefault="00725C1F" w:rsidP="00725C1F">
      <w:pPr>
        <w:pStyle w:val="Instruo"/>
        <w:tabs>
          <w:tab w:val="left" w:pos="1276"/>
        </w:tabs>
        <w:spacing w:line="360" w:lineRule="auto"/>
        <w:jc w:val="both"/>
        <w:rPr>
          <w:i w:val="0"/>
          <w:color w:val="auto"/>
          <w:lang w:val="pt-PT"/>
        </w:rPr>
      </w:pPr>
    </w:p>
    <w:p w:rsidR="005F73B7" w:rsidRPr="00D94C3D" w:rsidRDefault="00725C1F" w:rsidP="00D94C3D">
      <w:pPr>
        <w:pStyle w:val="Instruo"/>
        <w:tabs>
          <w:tab w:val="left" w:pos="1276"/>
        </w:tabs>
        <w:spacing w:line="360" w:lineRule="auto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ab/>
        <w:t>Os atendimentos aos alunos, referente ao uso de redes sociais como Facebook WhatsApp, atualmente são realizadas de modo informal, sem o controle específic</w:t>
      </w:r>
      <w:r w:rsidR="00D94C3D">
        <w:rPr>
          <w:i w:val="0"/>
          <w:color w:val="auto"/>
          <w:lang w:val="pt-PT"/>
        </w:rPr>
        <w:t xml:space="preserve">o de algum administrador ou uma plataforma única. Além disso, </w:t>
      </w:r>
      <w:r w:rsidR="00D94C3D" w:rsidRPr="00D94C3D">
        <w:rPr>
          <w:i w:val="0"/>
          <w:color w:val="auto"/>
          <w:lang w:val="pt-PT"/>
        </w:rPr>
        <w:t>algumas vezes os desencontros e o ruído (entendendo-se como a comunicação ruim nestes meios) tornam as experiências de quem oferece e recebe a carona um tanto quanto cansativa.</w:t>
      </w:r>
    </w:p>
    <w:p w:rsidR="005F73B7" w:rsidRDefault="005F73B7" w:rsidP="007E45B6">
      <w:pPr>
        <w:rPr>
          <w:lang w:val="pt-PT" w:eastAsia="pt-BR"/>
        </w:rPr>
      </w:pPr>
    </w:p>
    <w:p w:rsidR="005F73B7" w:rsidRPr="00F238E5" w:rsidRDefault="005F73B7" w:rsidP="009B5D1B">
      <w:pPr>
        <w:pStyle w:val="InfoBlue"/>
      </w:pPr>
    </w:p>
    <w:p w:rsidR="005F73B7" w:rsidRPr="00F238E5" w:rsidRDefault="005F73B7" w:rsidP="001B4756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F238E5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Dificuldade</w:t>
            </w:r>
            <w:r w:rsidR="00C245AA">
              <w:t xml:space="preserve"> para encontrar o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Alunos e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Impossibilidade de realizar o encontro entre o motorista e aluno.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 xml:space="preserve">Criar uma platofarma única que </w:t>
            </w:r>
            <w:r w:rsidR="00CE5BA3">
              <w:t>permita marcar o ponto de encontro</w:t>
            </w:r>
            <w:r>
              <w:t>.</w:t>
            </w:r>
          </w:p>
        </w:tc>
      </w:tr>
    </w:tbl>
    <w:p w:rsidR="005F73B7" w:rsidRPr="00F238E5" w:rsidRDefault="005F73B7" w:rsidP="001B4756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F238E5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lastRenderedPageBreak/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>Falta uma pesquisa mais precisa de possíveis caronas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E114F7" w:rsidP="009B5D1B">
            <w:pPr>
              <w:pStyle w:val="InfoBlue"/>
            </w:pPr>
            <w:r>
              <w:t>Aluno e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E114F7" w:rsidP="009B5D1B">
            <w:pPr>
              <w:pStyle w:val="InfoBlue"/>
            </w:pPr>
            <w:r>
              <w:t>O transporte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>Criar uma plataforma única para realizar a pesquisa</w:t>
            </w:r>
          </w:p>
        </w:tc>
      </w:tr>
    </w:tbl>
    <w:p w:rsidR="005F73B7" w:rsidRPr="00F238E5" w:rsidRDefault="005F73B7" w:rsidP="001B4756">
      <w:pPr>
        <w:pStyle w:val="Corpodetexto"/>
      </w:pPr>
    </w:p>
    <w:p w:rsidR="00A32B12" w:rsidRDefault="00A32B12" w:rsidP="00DB19FF">
      <w:pPr>
        <w:pStyle w:val="Corpodetexto"/>
        <w:ind w:left="0"/>
      </w:pPr>
    </w:p>
    <w:p w:rsidR="00A32B12" w:rsidRDefault="00A32B12" w:rsidP="00C245AA">
      <w:pPr>
        <w:pStyle w:val="Corpodetexto"/>
        <w:ind w:left="0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5" w:name="_Toc369183191"/>
      <w:bookmarkStart w:id="16" w:name="_Toc436203381"/>
      <w:r w:rsidRPr="00F238E5">
        <w:rPr>
          <w:rFonts w:ascii="Tahoma" w:hAnsi="Tahoma" w:cs="Tahoma"/>
        </w:rPr>
        <w:t>Descrição dos Envolvidos e Usuários</w:t>
      </w:r>
      <w:bookmarkEnd w:id="15"/>
    </w:p>
    <w:p w:rsidR="005F73B7" w:rsidRDefault="005F73B7" w:rsidP="007B19DB">
      <w:pPr>
        <w:pStyle w:val="Corpodetexto"/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7" w:name="_Toc369183192"/>
      <w:r w:rsidRPr="00F238E5">
        <w:rPr>
          <w:rFonts w:ascii="Tahoma" w:hAnsi="Tahoma" w:cs="Tahoma"/>
        </w:rPr>
        <w:t>Resumo dos Envolvidos</w:t>
      </w:r>
      <w:bookmarkEnd w:id="17"/>
    </w:p>
    <w:p w:rsidR="005F73B7" w:rsidRDefault="005F73B7" w:rsidP="00FE0FF2"/>
    <w:p w:rsidR="005F73B7" w:rsidRPr="00FE0FF2" w:rsidRDefault="005F73B7" w:rsidP="00FE0FF2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2880"/>
        <w:gridCol w:w="3060"/>
      </w:tblGrid>
      <w:tr w:rsidR="005F73B7" w:rsidRPr="00F238E5">
        <w:tc>
          <w:tcPr>
            <w:tcW w:w="252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Nome</w:t>
            </w:r>
          </w:p>
        </w:tc>
        <w:tc>
          <w:tcPr>
            <w:tcW w:w="288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Descrição</w:t>
            </w:r>
          </w:p>
        </w:tc>
        <w:tc>
          <w:tcPr>
            <w:tcW w:w="306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Responsabilidades</w:t>
            </w:r>
          </w:p>
        </w:tc>
      </w:tr>
      <w:tr w:rsidR="005F73B7" w:rsidRPr="00F238E5">
        <w:tc>
          <w:tcPr>
            <w:tcW w:w="2520" w:type="dxa"/>
          </w:tcPr>
          <w:p w:rsidR="005F73B7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Gilmar Arantes</w:t>
            </w:r>
          </w:p>
        </w:tc>
        <w:tc>
          <w:tcPr>
            <w:tcW w:w="2880" w:type="dxa"/>
          </w:tcPr>
          <w:p w:rsidR="00E114F7" w:rsidRPr="00FE0FF2" w:rsidRDefault="00E114F7" w:rsidP="00E114F7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Professor</w:t>
            </w:r>
          </w:p>
          <w:p w:rsidR="005F73B7" w:rsidRPr="00FE0FF2" w:rsidRDefault="005F73B7" w:rsidP="00E114F7">
            <w:pPr>
              <w:pStyle w:val="Instruo"/>
              <w:rPr>
                <w:color w:val="auto"/>
                <w:lang w:val="pt-PT"/>
              </w:rPr>
            </w:pPr>
          </w:p>
        </w:tc>
        <w:tc>
          <w:tcPr>
            <w:tcW w:w="3060" w:type="dxa"/>
          </w:tcPr>
          <w:p w:rsidR="00E114F7" w:rsidRPr="00E114F7" w:rsidRDefault="00E114F7" w:rsidP="00E114F7">
            <w:pPr>
              <w:rPr>
                <w:rFonts w:ascii="Arial" w:hAnsi="Arial" w:cs="Arial"/>
                <w:i/>
                <w:lang w:val="pt-PT"/>
              </w:rPr>
            </w:pPr>
            <w:r w:rsidRPr="00E114F7">
              <w:rPr>
                <w:rFonts w:ascii="Arial" w:hAnsi="Arial" w:cs="Arial"/>
                <w:i/>
                <w:lang w:val="pt-PT"/>
              </w:rPr>
              <w:t>Auxiliar os envolvidos no projeto tanto na parte técnica quanto na</w:t>
            </w:r>
          </w:p>
          <w:p w:rsidR="005F73B7" w:rsidRPr="00FE0FF2" w:rsidRDefault="00E114F7" w:rsidP="00E114F7">
            <w:pPr>
              <w:rPr>
                <w:rFonts w:ascii="Arial" w:hAnsi="Arial" w:cs="Arial"/>
                <w:i/>
                <w:lang w:val="pt-PT"/>
              </w:rPr>
            </w:pPr>
            <w:r w:rsidRPr="00E114F7">
              <w:rPr>
                <w:rFonts w:ascii="Arial" w:hAnsi="Arial" w:cs="Arial"/>
                <w:i/>
                <w:lang w:val="pt-PT"/>
              </w:rPr>
              <w:t>parte de planejamento do sistema.</w:t>
            </w:r>
          </w:p>
        </w:tc>
      </w:tr>
      <w:tr w:rsidR="005F73B7" w:rsidRPr="00F238E5">
        <w:tc>
          <w:tcPr>
            <w:tcW w:w="2520" w:type="dxa"/>
          </w:tcPr>
          <w:p w:rsidR="005F73B7" w:rsidRPr="00FE0FF2" w:rsidRDefault="005F73B7" w:rsidP="009F0EDE">
            <w:pPr>
              <w:pStyle w:val="Instruo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>Grupo</w:t>
            </w:r>
            <w:r w:rsidR="0079219E">
              <w:rPr>
                <w:color w:val="auto"/>
                <w:lang w:val="pt-PT"/>
              </w:rPr>
              <w:t xml:space="preserve"> 8</w:t>
            </w:r>
          </w:p>
        </w:tc>
        <w:tc>
          <w:tcPr>
            <w:tcW w:w="2880" w:type="dxa"/>
          </w:tcPr>
          <w:p w:rsidR="005F73B7" w:rsidRPr="00FE0FF2" w:rsidRDefault="00E114F7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Alunos</w:t>
            </w:r>
          </w:p>
        </w:tc>
        <w:tc>
          <w:tcPr>
            <w:tcW w:w="3060" w:type="dxa"/>
          </w:tcPr>
          <w:p w:rsidR="005F73B7" w:rsidRPr="00FE0FF2" w:rsidRDefault="0038094F" w:rsidP="009F0EDE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Realizar o desenvolvimento do projeto de software</w:t>
            </w:r>
          </w:p>
        </w:tc>
      </w:tr>
    </w:tbl>
    <w:p w:rsidR="005F73B7" w:rsidRDefault="005F73B7" w:rsidP="00FE0FF2">
      <w:pPr>
        <w:pStyle w:val="Ttulo2"/>
        <w:numPr>
          <w:ilvl w:val="0"/>
          <w:numId w:val="0"/>
        </w:numPr>
        <w:rPr>
          <w:rFonts w:ascii="Tahoma" w:hAnsi="Tahoma" w:cs="Tahoma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8" w:name="_Toc369183193"/>
      <w:r w:rsidRPr="00F238E5">
        <w:rPr>
          <w:rFonts w:ascii="Tahoma" w:hAnsi="Tahoma" w:cs="Tahoma"/>
        </w:rPr>
        <w:t>Resumo dos Usuários</w:t>
      </w:r>
      <w:bookmarkEnd w:id="18"/>
    </w:p>
    <w:p w:rsidR="005F73B7" w:rsidRPr="00F238E5" w:rsidRDefault="005F73B7" w:rsidP="007D7523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41"/>
        <w:gridCol w:w="1843"/>
        <w:gridCol w:w="4394"/>
      </w:tblGrid>
      <w:tr w:rsidR="0079219E" w:rsidRPr="00F238E5" w:rsidTr="0079219E">
        <w:trPr>
          <w:trHeight w:val="418"/>
        </w:trPr>
        <w:tc>
          <w:tcPr>
            <w:tcW w:w="2141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Nome</w:t>
            </w:r>
          </w:p>
        </w:tc>
        <w:tc>
          <w:tcPr>
            <w:tcW w:w="1843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Descrição</w:t>
            </w:r>
          </w:p>
        </w:tc>
        <w:tc>
          <w:tcPr>
            <w:tcW w:w="4394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Responsabilidades</w:t>
            </w:r>
          </w:p>
        </w:tc>
      </w:tr>
      <w:tr w:rsidR="0079219E" w:rsidRPr="00F238E5" w:rsidTr="0079219E">
        <w:trPr>
          <w:trHeight w:val="976"/>
        </w:trPr>
        <w:tc>
          <w:tcPr>
            <w:tcW w:w="2141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Aluno</w:t>
            </w:r>
          </w:p>
        </w:tc>
        <w:tc>
          <w:tcPr>
            <w:tcW w:w="1843" w:type="dxa"/>
          </w:tcPr>
          <w:p w:rsidR="0079219E" w:rsidRPr="00FE0FF2" w:rsidRDefault="0079219E" w:rsidP="00E20089">
            <w:pPr>
              <w:pStyle w:val="Instruo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 xml:space="preserve">Pessoa responsável por </w:t>
            </w:r>
            <w:r>
              <w:rPr>
                <w:color w:val="auto"/>
                <w:lang w:val="pt-PT"/>
              </w:rPr>
              <w:t>requisitar as caronas.</w:t>
            </w:r>
          </w:p>
        </w:tc>
        <w:tc>
          <w:tcPr>
            <w:tcW w:w="4394" w:type="dxa"/>
          </w:tcPr>
          <w:p w:rsidR="0079219E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>-</w:t>
            </w:r>
            <w:r>
              <w:rPr>
                <w:color w:val="auto"/>
                <w:lang w:val="pt-PT"/>
              </w:rPr>
              <w:t xml:space="preserve"> Fazer o cadastro na plataforma;</w:t>
            </w:r>
          </w:p>
          <w:p w:rsidR="0079219E" w:rsidRPr="00FE0FF2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-Solicitar a viagem para um motorista;</w:t>
            </w:r>
          </w:p>
          <w:p w:rsidR="0079219E" w:rsidRPr="00FE0FF2" w:rsidRDefault="0079219E" w:rsidP="00E20089">
            <w:pPr>
              <w:pStyle w:val="Instruo"/>
              <w:jc w:val="both"/>
              <w:rPr>
                <w:i w:val="0"/>
                <w:lang w:val="pt-PT"/>
              </w:rPr>
            </w:pPr>
            <w:r>
              <w:rPr>
                <w:color w:val="auto"/>
                <w:lang w:val="pt-PT"/>
              </w:rPr>
              <w:t>- Realizar o pagamento ao motorista;</w:t>
            </w:r>
          </w:p>
        </w:tc>
      </w:tr>
      <w:tr w:rsidR="0079219E" w:rsidRPr="00F238E5" w:rsidTr="0079219E">
        <w:trPr>
          <w:trHeight w:val="976"/>
        </w:trPr>
        <w:tc>
          <w:tcPr>
            <w:tcW w:w="2141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Motorista</w:t>
            </w:r>
          </w:p>
        </w:tc>
        <w:tc>
          <w:tcPr>
            <w:tcW w:w="1843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Pessoa responsável por oferecer as caronas.</w:t>
            </w:r>
          </w:p>
        </w:tc>
        <w:tc>
          <w:tcPr>
            <w:tcW w:w="4394" w:type="dxa"/>
          </w:tcPr>
          <w:p w:rsidR="0079219E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 Realizar  o cadastro na plataforma;</w:t>
            </w:r>
          </w:p>
          <w:p w:rsidR="0079219E" w:rsidRPr="00FE0FF2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 Disponibilizar as caronas aos alunos;</w:t>
            </w:r>
          </w:p>
          <w:p w:rsidR="0079219E" w:rsidRPr="00872DCF" w:rsidRDefault="0079219E" w:rsidP="00872DCF">
            <w:pPr>
              <w:pStyle w:val="Instruo"/>
              <w:jc w:val="both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 xml:space="preserve">- </w:t>
            </w:r>
            <w:r>
              <w:rPr>
                <w:color w:val="auto"/>
                <w:lang w:val="pt-PT"/>
              </w:rPr>
              <w:t>Receber o pagamento do aluno;</w:t>
            </w:r>
          </w:p>
        </w:tc>
      </w:tr>
    </w:tbl>
    <w:p w:rsidR="005F73B7" w:rsidRPr="00F238E5" w:rsidRDefault="005F73B7" w:rsidP="00677BF6">
      <w:pPr>
        <w:pStyle w:val="Corpodetexto"/>
        <w:rPr>
          <w:rFonts w:ascii="Tahoma" w:hAnsi="Tahoma" w:cs="Tahoma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9" w:name="_Toc369183194"/>
      <w:r w:rsidRPr="00F238E5">
        <w:rPr>
          <w:rFonts w:ascii="Tahoma" w:hAnsi="Tahoma" w:cs="Tahoma"/>
        </w:rPr>
        <w:t>Ambiente do Usuário</w:t>
      </w:r>
      <w:bookmarkEnd w:id="19"/>
    </w:p>
    <w:p w:rsidR="005F73B7" w:rsidRPr="00872DCF" w:rsidRDefault="005F73B7" w:rsidP="009B5D1B">
      <w:pPr>
        <w:pStyle w:val="InfoBlue"/>
        <w:rPr>
          <w:lang w:eastAsia="en-US"/>
        </w:rPr>
      </w:pPr>
      <w:r w:rsidRPr="00F238E5">
        <w:tab/>
      </w:r>
    </w:p>
    <w:p w:rsidR="005F73B7" w:rsidRDefault="0079219E" w:rsidP="009B5D1B">
      <w:pPr>
        <w:pStyle w:val="InfoBlue"/>
      </w:pPr>
      <w:r>
        <w:tab/>
      </w:r>
      <w:r w:rsidR="005F73B7" w:rsidRPr="00872DCF">
        <w:t xml:space="preserve">A solução de ambiente proposta é a utilização da arquitetura </w:t>
      </w:r>
      <w:r w:rsidR="00872DCF" w:rsidRPr="00872DCF">
        <w:t>mobile</w:t>
      </w:r>
      <w:r w:rsidR="005F73B7" w:rsidRPr="00872DCF">
        <w:t xml:space="preserve"> com padrões de acessibilidade. Para esta solução, deverá ser avaliada a disponibilidade dos servidores que disponibilizam acesso a esta arquitetura e a disponibilidade de recursos humanos para a implementação.</w:t>
      </w:r>
    </w:p>
    <w:p w:rsidR="005F73B7" w:rsidRPr="00F238E5" w:rsidRDefault="005F73B7" w:rsidP="005D7EE6">
      <w:pPr>
        <w:pStyle w:val="Corpodetexto"/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20" w:name="_Toc369183195"/>
      <w:r w:rsidRPr="00F238E5">
        <w:rPr>
          <w:rFonts w:ascii="Tahoma" w:hAnsi="Tahoma" w:cs="Tahoma"/>
        </w:rPr>
        <w:lastRenderedPageBreak/>
        <w:t>Principais Necessidades de Usuários ou Envolvidos</w:t>
      </w:r>
      <w:bookmarkEnd w:id="20"/>
      <w:r>
        <w:rPr>
          <w:rFonts w:ascii="Tahoma" w:hAnsi="Tahoma" w:cs="Tahoma"/>
        </w:rPr>
        <w:t xml:space="preserve"> e Características</w:t>
      </w:r>
    </w:p>
    <w:p w:rsidR="005F73B7" w:rsidRDefault="005F73B7" w:rsidP="007E4F99">
      <w:pPr>
        <w:rPr>
          <w:lang w:val="pt-PT"/>
        </w:rPr>
      </w:pPr>
    </w:p>
    <w:p w:rsidR="005F73B7" w:rsidRPr="007E4F99" w:rsidRDefault="005F73B7" w:rsidP="009B5D1B">
      <w:pPr>
        <w:pStyle w:val="InfoBlue"/>
      </w:pPr>
      <w:r w:rsidRPr="007E4F99">
        <w:t xml:space="preserve">Exemplo: </w:t>
      </w:r>
    </w:p>
    <w:p w:rsidR="005F73B7" w:rsidRPr="007E4F99" w:rsidRDefault="005F73B7" w:rsidP="009B5D1B">
      <w:pPr>
        <w:pStyle w:val="InfoBlue"/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1260"/>
        <w:gridCol w:w="1260"/>
        <w:gridCol w:w="2070"/>
        <w:gridCol w:w="90"/>
        <w:gridCol w:w="2340"/>
      </w:tblGrid>
      <w:tr w:rsidR="005F73B7" w:rsidRPr="00F238E5" w:rsidTr="00837811">
        <w:tc>
          <w:tcPr>
            <w:tcW w:w="2448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Necessidade</w:t>
            </w:r>
          </w:p>
        </w:tc>
        <w:tc>
          <w:tcPr>
            <w:tcW w:w="126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Prioridade</w:t>
            </w:r>
          </w:p>
        </w:tc>
        <w:tc>
          <w:tcPr>
            <w:tcW w:w="126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Interessa</w:t>
            </w:r>
          </w:p>
        </w:tc>
        <w:tc>
          <w:tcPr>
            <w:tcW w:w="2160" w:type="dxa"/>
            <w:gridSpan w:val="2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Solução Atual</w:t>
            </w:r>
          </w:p>
        </w:tc>
        <w:tc>
          <w:tcPr>
            <w:tcW w:w="234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Solução Proposta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</w:t>
            </w:r>
            <w:r w:rsidR="0038094F" w:rsidRPr="0038094F">
              <w:rPr>
                <w:color w:val="auto"/>
                <w:lang w:val="pt-PT"/>
              </w:rPr>
              <w:t>arcar Carona</w:t>
            </w:r>
            <w:r w:rsidR="005F73B7" w:rsidRPr="007E4F99">
              <w:rPr>
                <w:color w:val="auto"/>
                <w:lang w:val="pt-PT"/>
              </w:rPr>
              <w:t>.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5F73B7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Atualmente não há protocolo.</w:t>
            </w:r>
            <w:r w:rsidR="00837811">
              <w:rPr>
                <w:color w:val="auto"/>
                <w:lang w:val="pt-PT"/>
              </w:rPr>
              <w:t xml:space="preserve"> O processo é realizado dentro de grupos de whatsapp.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Ao efetuar o Login, o sistema deve consultar ser capaz de marcar uma carona.</w:t>
            </w:r>
          </w:p>
        </w:tc>
      </w:tr>
      <w:tr w:rsidR="00837811" w:rsidRPr="00F238E5" w:rsidTr="00837811">
        <w:tc>
          <w:tcPr>
            <w:tcW w:w="2448" w:type="dxa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Procurar Carona</w:t>
            </w:r>
          </w:p>
        </w:tc>
        <w:tc>
          <w:tcPr>
            <w:tcW w:w="1260" w:type="dxa"/>
            <w:vAlign w:val="center"/>
          </w:tcPr>
          <w:p w:rsidR="00837811" w:rsidRPr="007E4F99" w:rsidRDefault="00837811" w:rsidP="00837811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837811" w:rsidRPr="007E4F99" w:rsidRDefault="00837811" w:rsidP="00837811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Atualmente não há protocolo.</w:t>
            </w:r>
            <w:r>
              <w:rPr>
                <w:color w:val="auto"/>
                <w:lang w:val="pt-PT"/>
              </w:rPr>
              <w:t xml:space="preserve"> O processo é realizado dentro de grupos de whatsapp de forma desorganizada. </w:t>
            </w:r>
          </w:p>
        </w:tc>
        <w:tc>
          <w:tcPr>
            <w:tcW w:w="2430" w:type="dxa"/>
            <w:gridSpan w:val="2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O sistema deve ser capaz de se procurar uma carona</w:t>
            </w:r>
            <w:r>
              <w:rPr>
                <w:color w:val="auto"/>
                <w:lang w:val="pt-PT"/>
              </w:rPr>
              <w:t>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Ver informações do Motorista</w:t>
            </w:r>
            <w:r>
              <w:rPr>
                <w:color w:val="auto"/>
                <w:lang w:val="pt-PT"/>
              </w:rPr>
              <w:t>.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Atualmente essa informação e oferecida pelo motorista por mensagem.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Sistema deve fornecer informações básicas como: Nome, Modelo, Cor e Placa do carro.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Oferecer Carona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5F73B7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 xml:space="preserve">Atualmente esta </w:t>
            </w:r>
            <w:r w:rsidR="00837811">
              <w:rPr>
                <w:color w:val="auto"/>
                <w:lang w:val="pt-PT"/>
              </w:rPr>
              <w:t>o motorista divulga a viagem em grupos de whatsapp.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O motorista ter a capacidade de oferecer caronas na plataforma.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Ver as Informações Passageiro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Atualmente essa informação </w:t>
            </w:r>
            <w:r w:rsidRPr="00837811">
              <w:rPr>
                <w:color w:val="auto"/>
                <w:lang w:val="pt-PT"/>
              </w:rPr>
              <w:t xml:space="preserve">e oferecida pelo </w:t>
            </w:r>
            <w:r>
              <w:rPr>
                <w:color w:val="auto"/>
                <w:lang w:val="pt-PT"/>
              </w:rPr>
              <w:t xml:space="preserve">passageiro </w:t>
            </w:r>
            <w:r w:rsidRPr="00837811">
              <w:rPr>
                <w:color w:val="auto"/>
                <w:lang w:val="pt-PT"/>
              </w:rPr>
              <w:t>por mensagem.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O motorista que oferece a carona deve ter a capacidade de ver informações como: Nome e Foto do passageiro.</w:t>
            </w:r>
          </w:p>
        </w:tc>
      </w:tr>
    </w:tbl>
    <w:p w:rsidR="005F73B7" w:rsidRPr="00F238E5" w:rsidRDefault="005F73B7" w:rsidP="00677BF6">
      <w:pPr>
        <w:pStyle w:val="Corpodetexto"/>
        <w:rPr>
          <w:rFonts w:ascii="Tahoma" w:hAnsi="Tahoma" w:cs="Tahoma"/>
        </w:rPr>
      </w:pPr>
    </w:p>
    <w:p w:rsidR="005F73B7" w:rsidRPr="00F238E5" w:rsidRDefault="005F73B7" w:rsidP="002F1B06">
      <w:pPr>
        <w:pStyle w:val="Corpodetexto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21" w:name="_Toc369183196"/>
      <w:bookmarkEnd w:id="16"/>
      <w:r w:rsidRPr="00F238E5">
        <w:rPr>
          <w:rFonts w:ascii="Tahoma" w:hAnsi="Tahoma" w:cs="Tahoma"/>
        </w:rPr>
        <w:t>Visão Geral do Produto</w:t>
      </w:r>
      <w:bookmarkEnd w:id="21"/>
    </w:p>
    <w:p w:rsidR="005F73B7" w:rsidRPr="00F238E5" w:rsidRDefault="005F73B7" w:rsidP="00055B89"/>
    <w:p w:rsidR="005F73B7" w:rsidRPr="007146C0" w:rsidRDefault="005F73B7" w:rsidP="007146C0">
      <w:pPr>
        <w:rPr>
          <w:lang w:val="pt-PT" w:eastAsia="pt-BR"/>
        </w:rPr>
      </w:pPr>
    </w:p>
    <w:p w:rsidR="005F73B7" w:rsidRPr="00F131EF" w:rsidRDefault="00F131EF" w:rsidP="00F131EF">
      <w:pPr>
        <w:pStyle w:val="Instruo"/>
        <w:spacing w:line="360" w:lineRule="auto"/>
        <w:ind w:firstLine="851"/>
        <w:jc w:val="both"/>
        <w:rPr>
          <w:color w:val="auto"/>
          <w:lang w:val="pt-PT"/>
        </w:rPr>
      </w:pPr>
      <w:r>
        <w:rPr>
          <w:color w:val="auto"/>
          <w:lang w:val="pt-PT"/>
        </w:rPr>
        <w:t xml:space="preserve">O </w:t>
      </w:r>
      <w:r w:rsidR="00421ABD">
        <w:rPr>
          <w:color w:val="auto"/>
          <w:lang w:val="pt-PT"/>
        </w:rPr>
        <w:t xml:space="preserve">4Go </w:t>
      </w:r>
      <w:r>
        <w:rPr>
          <w:color w:val="auto"/>
          <w:lang w:val="pt-PT"/>
        </w:rPr>
        <w:t>e</w:t>
      </w:r>
      <w:r w:rsidR="005F73B7" w:rsidRPr="007146C0">
        <w:rPr>
          <w:color w:val="auto"/>
          <w:lang w:val="pt-PT"/>
        </w:rPr>
        <w:t xml:space="preserve"> tem como principal objetivo melhorar a agilidade e qualidade</w:t>
      </w:r>
      <w:r>
        <w:rPr>
          <w:color w:val="auto"/>
          <w:lang w:val="pt-PT"/>
        </w:rPr>
        <w:t xml:space="preserve"> de caronas para alunos da UFG</w:t>
      </w:r>
      <w:r w:rsidR="005F73B7" w:rsidRPr="007146C0">
        <w:rPr>
          <w:color w:val="auto"/>
          <w:lang w:val="pt-PT"/>
        </w:rPr>
        <w:t xml:space="preserve">. Outro objetivo é </w:t>
      </w:r>
      <w:r>
        <w:rPr>
          <w:color w:val="auto"/>
          <w:lang w:val="pt-PT"/>
        </w:rPr>
        <w:t>estabelecer o transporte privado coletivo</w:t>
      </w:r>
      <w:r w:rsidR="009B5D1B">
        <w:rPr>
          <w:color w:val="auto"/>
          <w:lang w:val="pt-PT"/>
        </w:rPr>
        <w:t xml:space="preserve"> em uma plataforma única e mais bem organizada</w:t>
      </w:r>
      <w:r>
        <w:rPr>
          <w:color w:val="auto"/>
          <w:lang w:val="pt-PT"/>
        </w:rPr>
        <w:t>.</w:t>
      </w:r>
    </w:p>
    <w:p w:rsidR="005F73B7" w:rsidRPr="00F238E5" w:rsidRDefault="005F73B7" w:rsidP="006172F8">
      <w:pPr>
        <w:rPr>
          <w:lang w:val="pt-PT" w:eastAsia="pt-BR"/>
        </w:rPr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22" w:name="_Toc369183197"/>
      <w:r w:rsidRPr="00F238E5">
        <w:rPr>
          <w:rFonts w:ascii="Tahoma" w:hAnsi="Tahoma" w:cs="Tahoma"/>
        </w:rPr>
        <w:t>Interfaces do Produto</w:t>
      </w:r>
      <w:bookmarkEnd w:id="22"/>
    </w:p>
    <w:p w:rsidR="005F73B7" w:rsidRDefault="005F73B7" w:rsidP="007146C0"/>
    <w:p w:rsidR="005F73B7" w:rsidRPr="00F217A3" w:rsidRDefault="005F73B7" w:rsidP="00071B94">
      <w:pPr>
        <w:pStyle w:val="Instruo"/>
        <w:spacing w:line="360" w:lineRule="auto"/>
        <w:ind w:firstLine="851"/>
        <w:rPr>
          <w:color w:val="auto"/>
          <w:lang w:val="pt-PT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7542"/>
      </w:tblGrid>
      <w:tr w:rsidR="005F73B7" w:rsidRPr="00F217A3" w:rsidTr="00F131EF">
        <w:tc>
          <w:tcPr>
            <w:tcW w:w="1814" w:type="dxa"/>
            <w:shd w:val="clear" w:color="auto" w:fill="C0C0C0"/>
          </w:tcPr>
          <w:p w:rsidR="005F73B7" w:rsidRPr="00F217A3" w:rsidRDefault="005F73B7" w:rsidP="009F0EDE">
            <w:pPr>
              <w:rPr>
                <w:b/>
                <w:i/>
                <w:lang w:val="pt-PT"/>
              </w:rPr>
            </w:pPr>
            <w:r w:rsidRPr="00F217A3">
              <w:rPr>
                <w:b/>
                <w:i/>
                <w:lang w:val="pt-PT"/>
              </w:rPr>
              <w:t>Sistema</w:t>
            </w:r>
          </w:p>
        </w:tc>
        <w:tc>
          <w:tcPr>
            <w:tcW w:w="7542" w:type="dxa"/>
            <w:shd w:val="clear" w:color="auto" w:fill="C0C0C0"/>
          </w:tcPr>
          <w:p w:rsidR="005F73B7" w:rsidRPr="00F217A3" w:rsidRDefault="005F73B7" w:rsidP="009F0EDE">
            <w:pPr>
              <w:rPr>
                <w:b/>
                <w:i/>
                <w:lang w:val="pt-PT"/>
              </w:rPr>
            </w:pPr>
            <w:r w:rsidRPr="00F217A3">
              <w:rPr>
                <w:b/>
                <w:i/>
                <w:lang w:val="pt-PT"/>
              </w:rPr>
              <w:t>Descrição</w:t>
            </w: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9F0EDE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pStyle w:val="Instruo"/>
              <w:spacing w:line="360" w:lineRule="auto"/>
              <w:jc w:val="both"/>
              <w:rPr>
                <w:color w:val="auto"/>
                <w:lang w:val="pt-PT"/>
              </w:rPr>
            </w:pP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9F0EDE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F701B2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5F73B7" w:rsidP="00E5527E">
            <w:pPr>
              <w:rPr>
                <w:rFonts w:ascii="Arial" w:hAnsi="Arial" w:cs="Arial"/>
                <w:i/>
                <w:lang w:val="pt-PT"/>
              </w:rPr>
            </w:pPr>
          </w:p>
        </w:tc>
        <w:tc>
          <w:tcPr>
            <w:tcW w:w="7542" w:type="dxa"/>
          </w:tcPr>
          <w:p w:rsidR="005F73B7" w:rsidRPr="00F217A3" w:rsidRDefault="005F73B7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</w:p>
        </w:tc>
      </w:tr>
    </w:tbl>
    <w:p w:rsidR="005F73B7" w:rsidRPr="00F238E5" w:rsidRDefault="005F73B7" w:rsidP="009B5D1B">
      <w:pPr>
        <w:pStyle w:val="InfoBlue"/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23" w:name="_Toc369183198"/>
      <w:r w:rsidRPr="00F238E5">
        <w:rPr>
          <w:rFonts w:ascii="Tahoma" w:hAnsi="Tahoma" w:cs="Tahoma"/>
        </w:rPr>
        <w:t>Resumo das Capacidades</w:t>
      </w:r>
      <w:bookmarkEnd w:id="23"/>
    </w:p>
    <w:p w:rsidR="005F73B7" w:rsidRPr="005444D7" w:rsidRDefault="005F73B7" w:rsidP="00F131EF">
      <w:pPr>
        <w:pStyle w:val="Instruo"/>
        <w:tabs>
          <w:tab w:val="left" w:pos="1276"/>
        </w:tabs>
        <w:spacing w:line="360" w:lineRule="auto"/>
        <w:jc w:val="both"/>
        <w:rPr>
          <w:i w:val="0"/>
          <w:lang w:val="pt-PT"/>
        </w:rPr>
      </w:pPr>
      <w:r w:rsidRPr="005444D7">
        <w:rPr>
          <w:i w:val="0"/>
          <w:lang w:val="pt-PT"/>
        </w:rPr>
        <w:t xml:space="preserve"> </w:t>
      </w:r>
    </w:p>
    <w:p w:rsidR="005F73B7" w:rsidRPr="005444D7" w:rsidRDefault="005F73B7" w:rsidP="00055B89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5F73B7" w:rsidRPr="00F238E5" w:rsidTr="00227090">
        <w:tc>
          <w:tcPr>
            <w:tcW w:w="4675" w:type="dxa"/>
            <w:shd w:val="pct20" w:color="auto" w:fill="auto"/>
          </w:tcPr>
          <w:p w:rsidR="005F73B7" w:rsidRPr="005444D7" w:rsidRDefault="005F73B7" w:rsidP="009F0EDE">
            <w:pPr>
              <w:rPr>
                <w:b/>
                <w:bCs/>
                <w:i/>
                <w:lang w:val="pt-PT"/>
              </w:rPr>
            </w:pPr>
            <w:r w:rsidRPr="005444D7">
              <w:rPr>
                <w:b/>
                <w:bCs/>
                <w:i/>
                <w:lang w:val="pt-PT"/>
              </w:rPr>
              <w:t>Benefícios para o Cliente</w:t>
            </w:r>
          </w:p>
        </w:tc>
        <w:tc>
          <w:tcPr>
            <w:tcW w:w="4675" w:type="dxa"/>
            <w:shd w:val="pct20" w:color="auto" w:fill="auto"/>
          </w:tcPr>
          <w:p w:rsidR="005F73B7" w:rsidRPr="005444D7" w:rsidRDefault="005F73B7" w:rsidP="009F0EDE">
            <w:pPr>
              <w:rPr>
                <w:rFonts w:ascii="Arial" w:hAnsi="Arial" w:cs="Arial"/>
                <w:b/>
                <w:bCs/>
                <w:i/>
                <w:lang w:val="pt-PT"/>
              </w:rPr>
            </w:pPr>
            <w:r w:rsidRPr="005444D7">
              <w:rPr>
                <w:rFonts w:ascii="Arial" w:hAnsi="Arial" w:cs="Arial"/>
                <w:b/>
                <w:i/>
                <w:color w:val="000000"/>
              </w:rPr>
              <w:t>Característica(s) que suporta o benefício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F131EF" w:rsidP="00F131EF">
            <w:pPr>
              <w:pStyle w:val="Instruo"/>
              <w:spacing w:line="360" w:lineRule="aut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Possibilidade de econtrar uma carona.</w:t>
            </w:r>
          </w:p>
        </w:tc>
        <w:tc>
          <w:tcPr>
            <w:tcW w:w="4675" w:type="dxa"/>
          </w:tcPr>
          <w:p w:rsidR="005F73B7" w:rsidRPr="005444D7" w:rsidRDefault="00F131EF" w:rsidP="00F131EF">
            <w:pPr>
              <w:pStyle w:val="Instruo"/>
              <w:spacing w:line="360" w:lineRule="aut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O sistema disponibilizará uma tela que possibilite a busca da viagem</w:t>
            </w:r>
            <w:r w:rsidR="005F73B7" w:rsidRPr="005444D7">
              <w:rPr>
                <w:color w:val="auto"/>
                <w:lang w:val="pt-PT"/>
              </w:rPr>
              <w:t>.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F131EF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 se foi encontrado a viagem.</w:t>
            </w:r>
          </w:p>
        </w:tc>
        <w:tc>
          <w:tcPr>
            <w:tcW w:w="4675" w:type="dxa"/>
          </w:tcPr>
          <w:p w:rsidR="005F73B7" w:rsidRPr="005444D7" w:rsidRDefault="005F73B7" w:rsidP="00F131EF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 informará</w:t>
            </w:r>
            <w:r w:rsidR="00F131EF">
              <w:rPr>
                <w:rFonts w:ascii="Helvetica" w:hAnsi="Helvetica"/>
                <w:strike/>
                <w:color w:val="auto"/>
              </w:rPr>
              <w:t xml:space="preserve">, </w:t>
            </w:r>
            <w:r w:rsidRPr="005444D7">
              <w:rPr>
                <w:rFonts w:ascii="Helvetica" w:hAnsi="Helvetica"/>
                <w:color w:val="auto"/>
              </w:rPr>
              <w:t>se a de</w:t>
            </w:r>
            <w:r w:rsidR="00F131EF">
              <w:rPr>
                <w:rFonts w:ascii="Helvetica" w:hAnsi="Helvetica"/>
                <w:color w:val="auto"/>
              </w:rPr>
              <w:t xml:space="preserve">manda não foi finalizada. 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227090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Apresentar o valor a ser pago pelo viajante.</w:t>
            </w:r>
          </w:p>
        </w:tc>
        <w:tc>
          <w:tcPr>
            <w:tcW w:w="4675" w:type="dxa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</w:t>
            </w:r>
            <w:r w:rsidRPr="005444D7">
              <w:rPr>
                <w:rFonts w:ascii="Helvetica" w:hAnsi="Helvetica"/>
                <w:strike/>
                <w:color w:val="auto"/>
              </w:rPr>
              <w:t xml:space="preserve"> </w:t>
            </w:r>
            <w:r w:rsidRPr="005444D7">
              <w:rPr>
                <w:color w:val="auto"/>
              </w:rPr>
              <w:t>atribuirá</w:t>
            </w:r>
            <w:r w:rsidR="00227090">
              <w:rPr>
                <w:color w:val="auto"/>
              </w:rPr>
              <w:t xml:space="preserve"> na confirmação da viagem o valor que o passageiro irá pagar para o motorista</w:t>
            </w:r>
            <w:r w:rsidRPr="005444D7">
              <w:rPr>
                <w:color w:val="auto"/>
              </w:rPr>
              <w:t xml:space="preserve">. 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 xml:space="preserve">Possibilidade de </w:t>
            </w:r>
            <w:r w:rsidR="00227090">
              <w:rPr>
                <w:color w:val="auto"/>
              </w:rPr>
              <w:t>ver as informações do motorista.</w:t>
            </w:r>
          </w:p>
        </w:tc>
        <w:tc>
          <w:tcPr>
            <w:tcW w:w="4675" w:type="dxa"/>
          </w:tcPr>
          <w:p w:rsidR="005F73B7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O sistema permitirá que o passageiro encontro as informações básica do motorista, como: </w:t>
            </w:r>
            <w:r w:rsidRPr="00227090">
              <w:rPr>
                <w:color w:val="auto"/>
              </w:rPr>
              <w:t>Nome, Modelo, Cor e Placa do carro</w:t>
            </w:r>
          </w:p>
        </w:tc>
      </w:tr>
      <w:tr w:rsidR="00227090" w:rsidRPr="00F238E5" w:rsidTr="00227090">
        <w:tc>
          <w:tcPr>
            <w:tcW w:w="4675" w:type="dxa"/>
            <w:vAlign w:val="center"/>
          </w:tcPr>
          <w:p w:rsidR="00227090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 xml:space="preserve">Possibilidade de </w:t>
            </w:r>
            <w:r>
              <w:rPr>
                <w:color w:val="auto"/>
              </w:rPr>
              <w:t>ver as informações do passageiro.</w:t>
            </w:r>
          </w:p>
        </w:tc>
        <w:tc>
          <w:tcPr>
            <w:tcW w:w="4675" w:type="dxa"/>
          </w:tcPr>
          <w:p w:rsidR="00227090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O sistema permitirá que o motorista encontro as informações básica do passageiro, como: Nome e foto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227090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Informar local de encontro.</w:t>
            </w:r>
          </w:p>
        </w:tc>
        <w:tc>
          <w:tcPr>
            <w:tcW w:w="4675" w:type="dxa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 permitirá que</w:t>
            </w:r>
            <w:r w:rsidR="00227090">
              <w:rPr>
                <w:color w:val="auto"/>
              </w:rPr>
              <w:t xml:space="preserve"> seja apresentado o ponto de encontro entre o motorista e passageiro.</w:t>
            </w:r>
            <w:r w:rsidRPr="005444D7">
              <w:rPr>
                <w:color w:val="auto"/>
              </w:rPr>
              <w:t xml:space="preserve"> </w:t>
            </w:r>
          </w:p>
        </w:tc>
      </w:tr>
    </w:tbl>
    <w:p w:rsidR="005F73B7" w:rsidRPr="00F238E5" w:rsidRDefault="005F73B7" w:rsidP="00055B89"/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24" w:name="_Toc425054394"/>
      <w:bookmarkStart w:id="25" w:name="_Toc318089002"/>
      <w:bookmarkStart w:id="26" w:name="_Toc320274637"/>
      <w:bookmarkStart w:id="27" w:name="_Toc320279510"/>
      <w:bookmarkStart w:id="28" w:name="_Toc323533379"/>
      <w:bookmarkStart w:id="29" w:name="_Toc339783689"/>
      <w:bookmarkStart w:id="30" w:name="_Toc339784278"/>
      <w:bookmarkStart w:id="31" w:name="_Toc342757869"/>
      <w:bookmarkStart w:id="32" w:name="_Toc346297780"/>
      <w:bookmarkStart w:id="33" w:name="_Toc422186487"/>
      <w:bookmarkStart w:id="34" w:name="_Toc436203390"/>
      <w:bookmarkStart w:id="35" w:name="_Toc452813593"/>
      <w:bookmarkStart w:id="36" w:name="_Toc369183199"/>
      <w:r w:rsidRPr="00F238E5">
        <w:rPr>
          <w:rFonts w:ascii="Tahoma" w:hAnsi="Tahoma" w:cs="Tahoma"/>
        </w:rPr>
        <w:t>Suposições e Dependências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5F73B7" w:rsidRPr="00F238E5" w:rsidRDefault="005F73B7" w:rsidP="009B5D1B">
      <w:pPr>
        <w:pStyle w:val="InfoBlue"/>
      </w:pPr>
    </w:p>
    <w:p w:rsidR="005F73B7" w:rsidRPr="00F238E5" w:rsidRDefault="005F73B7" w:rsidP="00707780">
      <w:pPr>
        <w:pStyle w:val="Corpodetexto"/>
      </w:pPr>
    </w:p>
    <w:p w:rsidR="005F73B7" w:rsidRPr="00F238E5" w:rsidRDefault="005F73B7" w:rsidP="00677BF6">
      <w:pPr>
        <w:pStyle w:val="Ttulo2"/>
        <w:widowControl/>
        <w:ind w:left="720" w:hanging="720"/>
        <w:rPr>
          <w:rFonts w:ascii="Tahoma" w:hAnsi="Tahoma" w:cs="Tahoma"/>
        </w:rPr>
      </w:pPr>
      <w:bookmarkStart w:id="37" w:name="_Toc369183200"/>
      <w:r w:rsidRPr="00F238E5">
        <w:rPr>
          <w:rFonts w:ascii="Tahoma" w:hAnsi="Tahoma" w:cs="Tahoma"/>
        </w:rPr>
        <w:t>Licenciamento e Instalação</w:t>
      </w:r>
      <w:bookmarkEnd w:id="37"/>
    </w:p>
    <w:p w:rsidR="005F73B7" w:rsidRPr="00F238E5" w:rsidRDefault="005F73B7" w:rsidP="009B5D1B">
      <w:pPr>
        <w:pStyle w:val="InfoBlue"/>
      </w:pPr>
    </w:p>
    <w:p w:rsidR="005F73B7" w:rsidRPr="00F238E5" w:rsidRDefault="005F73B7" w:rsidP="009B5D1B">
      <w:pPr>
        <w:pStyle w:val="InfoBlue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38" w:name="_Toc369183201"/>
      <w:r w:rsidRPr="00F238E5">
        <w:rPr>
          <w:rFonts w:ascii="Tahoma" w:hAnsi="Tahoma" w:cs="Tahoma"/>
        </w:rPr>
        <w:t>Características do Produto</w:t>
      </w:r>
      <w:bookmarkEnd w:id="38"/>
    </w:p>
    <w:p w:rsidR="005F73B7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  <w:bookmarkStart w:id="39" w:name="_Toc425054407"/>
      <w:bookmarkStart w:id="40" w:name="_Toc342757873"/>
      <w:bookmarkStart w:id="41" w:name="_Toc346297791"/>
      <w:bookmarkStart w:id="42" w:name="_Toc422186500"/>
      <w:bookmarkStart w:id="43" w:name="_Toc436203403"/>
      <w:bookmarkStart w:id="44" w:name="_Toc452813597"/>
      <w:bookmarkStart w:id="45" w:name="_Toc158080345"/>
    </w:p>
    <w:p w:rsidR="005F73B7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</w:p>
    <w:p w:rsidR="005F73B7" w:rsidRPr="005444D7" w:rsidRDefault="005F73B7" w:rsidP="00AB0850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Administrativo</w:t>
      </w:r>
    </w:p>
    <w:p w:rsidR="005F73B7" w:rsidRPr="005444D7" w:rsidRDefault="005F73B7" w:rsidP="00AB0850">
      <w:pPr>
        <w:pStyle w:val="Ttulo2"/>
        <w:ind w:left="1296"/>
        <w:rPr>
          <w:i/>
          <w:lang w:val="pt-PT"/>
        </w:rPr>
      </w:pPr>
      <w:bookmarkStart w:id="46" w:name="_Toc369183202"/>
      <w:bookmarkStart w:id="47" w:name="_Toc294515952"/>
      <w:r w:rsidRPr="005444D7">
        <w:rPr>
          <w:i/>
          <w:lang w:val="pt-PT"/>
        </w:rPr>
        <w:t>Efetuar Login</w:t>
      </w:r>
      <w:bookmarkEnd w:id="46"/>
    </w:p>
    <w:p w:rsidR="005F73B7" w:rsidRPr="005444D7" w:rsidRDefault="005F73B7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Permite aos usuários do sistema solicitar o acesso às funcionalidades de acordo com o perfil de segurança. A operação de login determina as funcionalidades que estarão disponíveis para o usuário no menu. O sistema carrega o menu de acordo com as permissões atribuídas para </w:t>
      </w:r>
      <w:r w:rsidRPr="005444D7">
        <w:rPr>
          <w:rFonts w:ascii="Arial" w:hAnsi="Arial" w:cs="Arial"/>
          <w:i/>
          <w:lang w:val="pt-PT"/>
        </w:rPr>
        <w:lastRenderedPageBreak/>
        <w:t>o usuário em seu cadastro</w:t>
      </w:r>
    </w:p>
    <w:p w:rsidR="005F73B7" w:rsidRPr="005444D7" w:rsidRDefault="005F73B7" w:rsidP="00AB0850">
      <w:pPr>
        <w:pStyle w:val="Ttulo2"/>
        <w:ind w:left="1296"/>
        <w:rPr>
          <w:i/>
          <w:lang w:val="pt-PT"/>
        </w:rPr>
      </w:pPr>
      <w:bookmarkStart w:id="48" w:name="_Toc369183203"/>
      <w:r w:rsidRPr="005444D7">
        <w:rPr>
          <w:i/>
          <w:lang w:val="pt-PT"/>
        </w:rPr>
        <w:t xml:space="preserve">Manter Cadastro de </w:t>
      </w:r>
      <w:bookmarkEnd w:id="47"/>
      <w:bookmarkEnd w:id="48"/>
      <w:r w:rsidR="00227090">
        <w:rPr>
          <w:i/>
          <w:lang w:val="pt-PT"/>
        </w:rPr>
        <w:t>Motoristas</w:t>
      </w:r>
    </w:p>
    <w:p w:rsidR="005F73B7" w:rsidRPr="005444D7" w:rsidRDefault="005F73B7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ao gestor a manutenção (incluir, alterar, excluir e consultar) do cadastro de </w:t>
      </w:r>
      <w:r w:rsidR="0079219E">
        <w:rPr>
          <w:rFonts w:ascii="Arial" w:hAnsi="Arial" w:cs="Arial"/>
          <w:i/>
          <w:lang w:val="pt-PT"/>
        </w:rPr>
        <w:t>motorisata</w:t>
      </w:r>
      <w:r w:rsidRPr="005444D7">
        <w:rPr>
          <w:rFonts w:ascii="Arial" w:hAnsi="Arial" w:cs="Arial"/>
          <w:i/>
          <w:lang w:val="pt-PT"/>
        </w:rPr>
        <w:t xml:space="preserve"> para que as</w:t>
      </w:r>
      <w:r w:rsidR="0079219E">
        <w:rPr>
          <w:rFonts w:ascii="Arial" w:hAnsi="Arial" w:cs="Arial"/>
          <w:i/>
          <w:lang w:val="pt-PT"/>
        </w:rPr>
        <w:t xml:space="preserve"> informações estejam atualizadas</w:t>
      </w:r>
      <w:r w:rsidRPr="005444D7">
        <w:rPr>
          <w:rFonts w:ascii="Arial" w:hAnsi="Arial" w:cs="Arial"/>
          <w:i/>
          <w:lang w:val="pt-PT"/>
        </w:rPr>
        <w:t xml:space="preserve">. </w:t>
      </w:r>
      <w:r w:rsidR="00227090">
        <w:rPr>
          <w:rFonts w:ascii="Arial" w:hAnsi="Arial" w:cs="Arial"/>
          <w:i/>
          <w:lang w:val="pt-PT"/>
        </w:rPr>
        <w:t xml:space="preserve">Exemplo: foto, modelo e placa do carro. </w:t>
      </w:r>
    </w:p>
    <w:p w:rsidR="005F73B7" w:rsidRPr="005444D7" w:rsidRDefault="005F73B7" w:rsidP="00AB0850">
      <w:pPr>
        <w:pStyle w:val="Ttulo2"/>
        <w:ind w:left="1418" w:hanging="567"/>
        <w:rPr>
          <w:i/>
          <w:lang w:val="pt-PT"/>
        </w:rPr>
      </w:pPr>
      <w:bookmarkStart w:id="49" w:name="_Toc294515954"/>
      <w:bookmarkStart w:id="50" w:name="_Toc369183205"/>
      <w:r w:rsidRPr="005444D7">
        <w:rPr>
          <w:i/>
          <w:lang w:val="pt-PT"/>
        </w:rPr>
        <w:t xml:space="preserve">Manter Cadastro de </w:t>
      </w:r>
      <w:bookmarkEnd w:id="49"/>
      <w:bookmarkEnd w:id="50"/>
      <w:r w:rsidR="00227090">
        <w:rPr>
          <w:i/>
          <w:lang w:val="pt-PT"/>
        </w:rPr>
        <w:t>Passageiros</w:t>
      </w:r>
    </w:p>
    <w:p w:rsidR="005F73B7" w:rsidRPr="005444D7" w:rsidRDefault="0079219E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ao gestor a manutenção (incluir, alterar, excluir e consultar) do cadastro de </w:t>
      </w:r>
      <w:r>
        <w:rPr>
          <w:rFonts w:ascii="Arial" w:hAnsi="Arial" w:cs="Arial"/>
          <w:i/>
          <w:lang w:val="pt-PT"/>
        </w:rPr>
        <w:t>passageiro</w:t>
      </w:r>
      <w:r w:rsidRPr="005444D7">
        <w:rPr>
          <w:rFonts w:ascii="Arial" w:hAnsi="Arial" w:cs="Arial"/>
          <w:i/>
          <w:lang w:val="pt-PT"/>
        </w:rPr>
        <w:t xml:space="preserve"> para que as</w:t>
      </w:r>
      <w:r>
        <w:rPr>
          <w:rFonts w:ascii="Arial" w:hAnsi="Arial" w:cs="Arial"/>
          <w:i/>
          <w:lang w:val="pt-PT"/>
        </w:rPr>
        <w:t xml:space="preserve"> informações estejam atualizadas</w:t>
      </w:r>
      <w:r w:rsidRPr="005444D7">
        <w:rPr>
          <w:rFonts w:ascii="Arial" w:hAnsi="Arial" w:cs="Arial"/>
          <w:i/>
          <w:lang w:val="pt-PT"/>
        </w:rPr>
        <w:t xml:space="preserve">. </w:t>
      </w:r>
      <w:r>
        <w:rPr>
          <w:rFonts w:ascii="Arial" w:hAnsi="Arial" w:cs="Arial"/>
          <w:i/>
          <w:lang w:val="pt-PT"/>
        </w:rPr>
        <w:t>Exemplo: foto.</w:t>
      </w:r>
    </w:p>
    <w:p w:rsidR="005F73B7" w:rsidRPr="005444D7" w:rsidRDefault="005F73B7" w:rsidP="00AB0850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Abertura da demanda</w:t>
      </w:r>
    </w:p>
    <w:p w:rsidR="0079219E" w:rsidRPr="005444D7" w:rsidRDefault="0079219E" w:rsidP="0079219E">
      <w:pPr>
        <w:pStyle w:val="Ttulo2"/>
        <w:ind w:left="1418"/>
        <w:rPr>
          <w:i/>
          <w:lang w:val="pt-PT"/>
        </w:rPr>
      </w:pPr>
      <w:r>
        <w:rPr>
          <w:rFonts w:cs="Arial"/>
          <w:i/>
          <w:lang w:val="pt-PT"/>
        </w:rPr>
        <w:tab/>
      </w:r>
      <w:r w:rsidRPr="005444D7">
        <w:rPr>
          <w:i/>
          <w:lang w:val="pt-PT"/>
        </w:rPr>
        <w:t>Manter Abertura de Demandas</w:t>
      </w:r>
      <w:r>
        <w:rPr>
          <w:i/>
          <w:lang w:val="pt-PT"/>
        </w:rPr>
        <w:t xml:space="preserve"> do motorista</w:t>
      </w:r>
    </w:p>
    <w:p w:rsidR="0079219E" w:rsidRPr="005444D7" w:rsidRDefault="0079219E" w:rsidP="0079219E">
      <w:pPr>
        <w:spacing w:line="360" w:lineRule="auto"/>
        <w:ind w:left="842" w:firstLine="576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que o </w:t>
      </w:r>
      <w:r>
        <w:rPr>
          <w:rFonts w:ascii="Arial" w:hAnsi="Arial" w:cs="Arial"/>
          <w:i/>
          <w:lang w:val="pt-PT"/>
        </w:rPr>
        <w:t>motorista</w:t>
      </w:r>
      <w:r w:rsidRPr="005444D7">
        <w:rPr>
          <w:rFonts w:ascii="Arial" w:hAnsi="Arial" w:cs="Arial"/>
          <w:i/>
          <w:lang w:val="pt-PT"/>
        </w:rPr>
        <w:t xml:space="preserve"> pos</w:t>
      </w:r>
      <w:r>
        <w:rPr>
          <w:rFonts w:ascii="Arial" w:hAnsi="Arial" w:cs="Arial"/>
          <w:i/>
          <w:lang w:val="pt-PT"/>
        </w:rPr>
        <w:t>sa cadastrar uma possível demanda através da localização inicial e final.</w:t>
      </w:r>
    </w:p>
    <w:p w:rsidR="005F73B7" w:rsidRPr="005444D7" w:rsidRDefault="005F73B7" w:rsidP="0079219E">
      <w:pPr>
        <w:spacing w:line="360" w:lineRule="auto"/>
        <w:rPr>
          <w:rFonts w:ascii="Arial" w:hAnsi="Arial" w:cs="Arial"/>
          <w:i/>
          <w:lang w:val="pt-PT"/>
        </w:rPr>
      </w:pPr>
    </w:p>
    <w:p w:rsidR="005F73B7" w:rsidRPr="005444D7" w:rsidRDefault="005F73B7" w:rsidP="00C707AF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</w:p>
    <w:p w:rsidR="005F73B7" w:rsidRPr="005444D7" w:rsidRDefault="005F73B7" w:rsidP="00C707AF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Consultas</w:t>
      </w:r>
    </w:p>
    <w:p w:rsidR="005F73B7" w:rsidRPr="005444D7" w:rsidRDefault="005F73B7" w:rsidP="00C707AF">
      <w:pPr>
        <w:ind w:left="1418"/>
        <w:rPr>
          <w:rFonts w:ascii="Arial" w:hAnsi="Arial" w:cs="Arial"/>
          <w:b/>
          <w:i/>
          <w:sz w:val="24"/>
          <w:szCs w:val="24"/>
          <w:u w:val="single"/>
        </w:rPr>
      </w:pPr>
    </w:p>
    <w:p w:rsidR="005F73B7" w:rsidRPr="005444D7" w:rsidRDefault="005F73B7" w:rsidP="002D08FD">
      <w:pPr>
        <w:pStyle w:val="Ttulo2"/>
        <w:ind w:left="1418"/>
        <w:rPr>
          <w:i/>
          <w:lang w:val="pt-PT"/>
        </w:rPr>
      </w:pPr>
      <w:bookmarkStart w:id="51" w:name="_Toc294515964"/>
      <w:bookmarkStart w:id="52" w:name="_Toc369183219"/>
      <w:r w:rsidRPr="005444D7">
        <w:rPr>
          <w:i/>
          <w:lang w:val="pt-PT"/>
        </w:rPr>
        <w:t xml:space="preserve">Consultar </w:t>
      </w:r>
      <w:bookmarkEnd w:id="51"/>
      <w:bookmarkEnd w:id="52"/>
      <w:r w:rsidR="0079219E">
        <w:rPr>
          <w:i/>
          <w:lang w:val="pt-PT"/>
        </w:rPr>
        <w:t>possíveis viagens</w:t>
      </w:r>
    </w:p>
    <w:p w:rsidR="005F73B7" w:rsidRPr="005444D7" w:rsidRDefault="0079219E" w:rsidP="009B5D1B">
      <w:pPr>
        <w:spacing w:line="360" w:lineRule="auto"/>
        <w:ind w:left="842" w:firstLine="576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que o </w:t>
      </w:r>
      <w:r>
        <w:rPr>
          <w:rFonts w:ascii="Arial" w:hAnsi="Arial" w:cs="Arial"/>
          <w:i/>
          <w:lang w:val="pt-PT"/>
        </w:rPr>
        <w:t>passageiro</w:t>
      </w:r>
      <w:r w:rsidRPr="005444D7">
        <w:rPr>
          <w:rFonts w:ascii="Arial" w:hAnsi="Arial" w:cs="Arial"/>
          <w:i/>
          <w:lang w:val="pt-PT"/>
        </w:rPr>
        <w:t xml:space="preserve"> pos</w:t>
      </w:r>
      <w:r>
        <w:rPr>
          <w:rFonts w:ascii="Arial" w:hAnsi="Arial" w:cs="Arial"/>
          <w:i/>
          <w:lang w:val="pt-PT"/>
        </w:rPr>
        <w:t>sa abrir uma consulta através da localização inicial e final.</w:t>
      </w:r>
      <w:r w:rsidR="005F73B7" w:rsidRPr="005444D7">
        <w:rPr>
          <w:rFonts w:ascii="Arial" w:hAnsi="Arial" w:cs="Arial"/>
          <w:i/>
          <w:lang w:val="pt-PT"/>
        </w:rPr>
        <w:t xml:space="preserve"> </w:t>
      </w:r>
    </w:p>
    <w:p w:rsidR="005F73B7" w:rsidRPr="00F238E5" w:rsidRDefault="005F73B7" w:rsidP="009B5D1B">
      <w:pPr>
        <w:rPr>
          <w:rFonts w:ascii="Arial" w:hAnsi="Arial" w:cs="Arial"/>
          <w:b/>
          <w:sz w:val="24"/>
          <w:szCs w:val="24"/>
          <w:u w:val="single"/>
        </w:rPr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53" w:name="_Toc369183229"/>
      <w:bookmarkEnd w:id="39"/>
      <w:bookmarkEnd w:id="40"/>
      <w:bookmarkEnd w:id="41"/>
      <w:bookmarkEnd w:id="42"/>
      <w:bookmarkEnd w:id="43"/>
      <w:bookmarkEnd w:id="44"/>
      <w:bookmarkEnd w:id="45"/>
      <w:r w:rsidRPr="00F238E5">
        <w:rPr>
          <w:rFonts w:ascii="Tahoma" w:hAnsi="Tahoma" w:cs="Tahoma"/>
        </w:rPr>
        <w:t>Restrições</w:t>
      </w:r>
      <w:bookmarkEnd w:id="53"/>
      <w:r w:rsidRPr="00F238E5">
        <w:rPr>
          <w:rFonts w:ascii="Tahoma" w:hAnsi="Tahoma" w:cs="Tahoma"/>
        </w:rPr>
        <w:t xml:space="preserve"> </w:t>
      </w:r>
    </w:p>
    <w:p w:rsidR="005F73B7" w:rsidRDefault="005F73B7" w:rsidP="009B5D1B">
      <w:pPr>
        <w:pStyle w:val="InfoBlue"/>
      </w:pPr>
      <w:r w:rsidRPr="00F238E5">
        <w:tab/>
      </w:r>
    </w:p>
    <w:p w:rsidR="005F73B7" w:rsidRDefault="005F73B7" w:rsidP="0079219E">
      <w:pPr>
        <w:ind w:left="720"/>
      </w:pPr>
    </w:p>
    <w:p w:rsidR="005F73B7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54" w:name="_Toc264988887"/>
      <w:bookmarkStart w:id="55" w:name="_Toc321726860"/>
      <w:bookmarkStart w:id="56" w:name="_Toc326073517"/>
      <w:bookmarkStart w:id="57" w:name="_Toc358291662"/>
      <w:r>
        <w:rPr>
          <w:rFonts w:ascii="Tahoma" w:hAnsi="Tahoma" w:cs="Tahoma"/>
          <w:b/>
          <w:i w:val="0"/>
        </w:rPr>
        <w:t>L</w:t>
      </w:r>
      <w:r w:rsidRPr="00737C98">
        <w:rPr>
          <w:rFonts w:ascii="Tahoma" w:hAnsi="Tahoma" w:cs="Tahoma"/>
          <w:b/>
          <w:i w:val="0"/>
        </w:rPr>
        <w:t>inguagens de Programação</w:t>
      </w:r>
      <w:bookmarkEnd w:id="54"/>
      <w:bookmarkEnd w:id="55"/>
      <w:bookmarkEnd w:id="56"/>
      <w:bookmarkEnd w:id="57"/>
    </w:p>
    <w:p w:rsidR="005F73B7" w:rsidRDefault="005F73B7" w:rsidP="00A7428D"/>
    <w:p w:rsidR="009B5D1B" w:rsidRDefault="009B5D1B" w:rsidP="00A7428D"/>
    <w:p w:rsidR="005F73B7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58" w:name="_Toc264988888"/>
      <w:bookmarkStart w:id="59" w:name="_Toc321726861"/>
      <w:bookmarkStart w:id="60" w:name="_Toc326073518"/>
      <w:bookmarkStart w:id="61" w:name="_Toc358291663"/>
      <w:r w:rsidRPr="00737C98">
        <w:rPr>
          <w:rFonts w:ascii="Tahoma" w:hAnsi="Tahoma" w:cs="Tahoma"/>
          <w:b/>
          <w:i w:val="0"/>
        </w:rPr>
        <w:t>Padrões de Desenvolvimento</w:t>
      </w:r>
      <w:bookmarkEnd w:id="58"/>
      <w:bookmarkEnd w:id="59"/>
      <w:bookmarkEnd w:id="60"/>
      <w:bookmarkEnd w:id="61"/>
    </w:p>
    <w:p w:rsidR="005F73B7" w:rsidRDefault="005F73B7" w:rsidP="00A7428D">
      <w:pPr>
        <w:ind w:left="709"/>
        <w:jc w:val="both"/>
        <w:rPr>
          <w:rFonts w:ascii="Arial" w:hAnsi="Arial" w:cs="Arial"/>
        </w:rPr>
      </w:pPr>
      <w:bookmarkStart w:id="62" w:name="_Toc264988889"/>
      <w:bookmarkStart w:id="63" w:name="_Toc321726862"/>
      <w:bookmarkStart w:id="64" w:name="_Toc326073519"/>
      <w:bookmarkStart w:id="65" w:name="_Toc358291664"/>
    </w:p>
    <w:p w:rsidR="005F73B7" w:rsidRPr="00737C98" w:rsidRDefault="005F73B7" w:rsidP="00A7428D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</w:t>
      </w:r>
      <w:r w:rsidRPr="008D38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desenvolvida de acordo com o especificado no documento de arquitetura.</w:t>
      </w:r>
    </w:p>
    <w:p w:rsidR="005F73B7" w:rsidRDefault="005F73B7" w:rsidP="00A7428D">
      <w:pPr>
        <w:pStyle w:val="Ttulo3"/>
        <w:widowControl/>
        <w:numPr>
          <w:ilvl w:val="0"/>
          <w:numId w:val="0"/>
        </w:numPr>
        <w:spacing w:before="0" w:after="120" w:line="240" w:lineRule="auto"/>
        <w:rPr>
          <w:rFonts w:ascii="Tahoma" w:hAnsi="Tahoma" w:cs="Tahoma"/>
          <w:b/>
          <w:i w:val="0"/>
        </w:rPr>
      </w:pPr>
    </w:p>
    <w:p w:rsidR="005F73B7" w:rsidRPr="00A7428D" w:rsidRDefault="005F73B7" w:rsidP="00A7428D"/>
    <w:p w:rsidR="005F73B7" w:rsidRPr="009B5D1B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r w:rsidRPr="00737C98">
        <w:rPr>
          <w:rFonts w:ascii="Tahoma" w:hAnsi="Tahoma" w:cs="Tahoma"/>
          <w:b/>
          <w:i w:val="0"/>
        </w:rPr>
        <w:t>Segurança</w:t>
      </w:r>
      <w:bookmarkEnd w:id="62"/>
      <w:bookmarkEnd w:id="63"/>
      <w:bookmarkEnd w:id="64"/>
      <w:bookmarkEnd w:id="65"/>
    </w:p>
    <w:p w:rsidR="005F73B7" w:rsidRPr="00F238E5" w:rsidRDefault="005F73B7" w:rsidP="009B5D1B">
      <w:pPr>
        <w:pStyle w:val="InfoBlue"/>
      </w:pPr>
      <w:r w:rsidRPr="00F238E5">
        <w:tab/>
      </w:r>
    </w:p>
    <w:p w:rsidR="009D0E01" w:rsidRDefault="009D0E01" w:rsidP="009D0E01">
      <w:bookmarkStart w:id="66" w:name="_Toc436203407"/>
      <w:bookmarkStart w:id="67" w:name="_Toc452813601"/>
      <w:bookmarkStart w:id="68" w:name="_Toc369183231"/>
    </w:p>
    <w:p w:rsidR="009D0E01" w:rsidRPr="009D0E01" w:rsidRDefault="009D0E01" w:rsidP="009D0E01"/>
    <w:p w:rsidR="009D0E01" w:rsidRDefault="009D0E01" w:rsidP="009D0E01">
      <w:pPr>
        <w:pStyle w:val="Ttulo1"/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>Escopo de Qualidade</w:t>
      </w:r>
    </w:p>
    <w:p w:rsidR="009D0E01" w:rsidRDefault="009D0E01" w:rsidP="009D0E01"/>
    <w:p w:rsidR="009D0E01" w:rsidRPr="009D0E01" w:rsidRDefault="009D0E01" w:rsidP="009D0E01"/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 xml:space="preserve">Precedência e </w:t>
      </w:r>
      <w:bookmarkEnd w:id="66"/>
      <w:bookmarkEnd w:id="67"/>
      <w:r w:rsidRPr="00F238E5">
        <w:rPr>
          <w:rFonts w:ascii="Tahoma" w:hAnsi="Tahoma" w:cs="Tahoma"/>
        </w:rPr>
        <w:t>Prioridade</w:t>
      </w:r>
      <w:bookmarkEnd w:id="68"/>
    </w:p>
    <w:p w:rsidR="005F73B7" w:rsidRDefault="005F73B7" w:rsidP="009B5D1B">
      <w:pPr>
        <w:pStyle w:val="InfoBlue"/>
      </w:pPr>
      <w:r w:rsidRPr="00F238E5">
        <w:tab/>
      </w:r>
      <w:r w:rsidRPr="00F238E5">
        <w:tab/>
      </w:r>
    </w:p>
    <w:p w:rsidR="005F73B7" w:rsidRPr="005444D7" w:rsidRDefault="005F73B7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 w:rsidRPr="005444D7">
        <w:rPr>
          <w:rFonts w:ascii="Arial" w:hAnsi="Arial" w:cs="Arial"/>
          <w:i/>
        </w:rPr>
        <w:t>Efetuar Login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Manter Cadastro das informações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Gerar</w:t>
      </w:r>
      <w:r w:rsidR="005F73B7" w:rsidRPr="005444D7">
        <w:rPr>
          <w:rFonts w:ascii="Arial" w:hAnsi="Arial" w:cs="Arial"/>
          <w:i/>
        </w:rPr>
        <w:t xml:space="preserve"> Demanda;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Consultar viagem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Marcar a carona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Realizar o pagamento</w:t>
      </w:r>
    </w:p>
    <w:p w:rsidR="005F73B7" w:rsidRPr="00F238E5" w:rsidRDefault="005F73B7" w:rsidP="00490028">
      <w:pPr>
        <w:pStyle w:val="Corpodetexto"/>
        <w:rPr>
          <w:lang w:val="pt-PT"/>
        </w:rPr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69" w:name="_Toc369183232"/>
      <w:r w:rsidRPr="00F238E5">
        <w:rPr>
          <w:rFonts w:ascii="Tahoma" w:hAnsi="Tahoma" w:cs="Tahoma"/>
        </w:rPr>
        <w:t>Outros Requisitos do Produto</w:t>
      </w:r>
      <w:bookmarkEnd w:id="69"/>
      <w:r>
        <w:rPr>
          <w:rFonts w:ascii="Tahoma" w:hAnsi="Tahoma" w:cs="Tahoma"/>
        </w:rPr>
        <w:t xml:space="preserve"> (Requisitos não funcionais)</w:t>
      </w:r>
    </w:p>
    <w:p w:rsidR="005F73B7" w:rsidRPr="00F238E5" w:rsidRDefault="005F73B7" w:rsidP="002647EF">
      <w:pPr>
        <w:pStyle w:val="Corpodetexto"/>
        <w:ind w:left="0"/>
      </w:pPr>
    </w:p>
    <w:p w:rsidR="005F73B7" w:rsidRPr="00A7428D" w:rsidRDefault="005F73B7" w:rsidP="00A7428D">
      <w:pPr>
        <w:pStyle w:val="Ttulo2"/>
        <w:ind w:left="720" w:hanging="720"/>
        <w:rPr>
          <w:rFonts w:ascii="Tahoma" w:hAnsi="Tahoma" w:cs="Tahoma"/>
        </w:rPr>
      </w:pPr>
      <w:bookmarkStart w:id="70" w:name="_Toc369183230"/>
      <w:bookmarkStart w:id="71" w:name="_Toc369183233"/>
      <w:r w:rsidRPr="00A7428D">
        <w:rPr>
          <w:rFonts w:ascii="Tahoma" w:hAnsi="Tahoma" w:cs="Tahoma"/>
        </w:rPr>
        <w:t>Escopo da Qualidade</w:t>
      </w:r>
      <w:bookmarkEnd w:id="70"/>
    </w:p>
    <w:p w:rsidR="005F73B7" w:rsidRDefault="005F73B7" w:rsidP="00A7428D">
      <w:pPr>
        <w:pStyle w:val="Ttulo2"/>
        <w:numPr>
          <w:ilvl w:val="0"/>
          <w:numId w:val="0"/>
        </w:numPr>
        <w:rPr>
          <w:rFonts w:ascii="Tahoma" w:hAnsi="Tahoma" w:cs="Tahoma"/>
        </w:rPr>
      </w:pPr>
    </w:p>
    <w:p w:rsidR="005F73B7" w:rsidRPr="009B5D1B" w:rsidRDefault="005F73B7" w:rsidP="009B5D1B">
      <w:pPr>
        <w:pStyle w:val="Ttulo2"/>
        <w:ind w:left="720" w:hanging="720"/>
        <w:rPr>
          <w:rFonts w:ascii="Tahoma" w:hAnsi="Tahoma" w:cs="Tahoma"/>
        </w:rPr>
      </w:pPr>
      <w:r w:rsidRPr="00F238E5">
        <w:rPr>
          <w:rFonts w:ascii="Tahoma" w:hAnsi="Tahoma" w:cs="Tahoma"/>
        </w:rPr>
        <w:t>Padrões Aplicáveis</w:t>
      </w:r>
      <w:bookmarkEnd w:id="71"/>
    </w:p>
    <w:p w:rsidR="005F73B7" w:rsidRPr="00F238E5" w:rsidRDefault="005F73B7" w:rsidP="009B5D1B">
      <w:pPr>
        <w:pStyle w:val="InfoBlue"/>
      </w:pPr>
      <w:r w:rsidRPr="00F238E5">
        <w:tab/>
      </w: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72" w:name="_Toc369183234"/>
      <w:r w:rsidRPr="00F238E5">
        <w:rPr>
          <w:rFonts w:ascii="Tahoma" w:hAnsi="Tahoma" w:cs="Tahoma"/>
        </w:rPr>
        <w:t>Requisitos de Sistema</w:t>
      </w:r>
      <w:bookmarkEnd w:id="72"/>
    </w:p>
    <w:p w:rsidR="005F73B7" w:rsidRDefault="005F73B7" w:rsidP="00D81203"/>
    <w:p w:rsidR="005F73B7" w:rsidRPr="00F238E5" w:rsidRDefault="005F73B7" w:rsidP="00D81203">
      <w:pPr>
        <w:pStyle w:val="Corpodetexto"/>
      </w:pPr>
      <w:bookmarkStart w:id="73" w:name="_Toc346297793"/>
    </w:p>
    <w:p w:rsidR="005F73B7" w:rsidRPr="00F238E5" w:rsidRDefault="005F73B7" w:rsidP="00677BF6">
      <w:pPr>
        <w:pStyle w:val="Ttulo2"/>
        <w:widowControl/>
        <w:ind w:left="720" w:hanging="720"/>
        <w:rPr>
          <w:rFonts w:ascii="Tahoma" w:hAnsi="Tahoma" w:cs="Tahoma"/>
        </w:rPr>
      </w:pPr>
      <w:bookmarkStart w:id="74" w:name="_Toc369183235"/>
      <w:bookmarkEnd w:id="73"/>
      <w:r w:rsidRPr="00F238E5">
        <w:rPr>
          <w:rFonts w:ascii="Tahoma" w:hAnsi="Tahoma" w:cs="Tahoma"/>
        </w:rPr>
        <w:t>Requisitos de Performance</w:t>
      </w:r>
      <w:bookmarkEnd w:id="74"/>
    </w:p>
    <w:p w:rsidR="005F73B7" w:rsidRPr="00F238E5" w:rsidRDefault="005F73B7" w:rsidP="00CF37B6"/>
    <w:p w:rsidR="005F73B7" w:rsidRPr="009205B8" w:rsidRDefault="005F73B7" w:rsidP="009B5D1B">
      <w:pPr>
        <w:pStyle w:val="InfoBlue"/>
      </w:pPr>
      <w:r w:rsidRPr="009205B8">
        <w:tab/>
        <w:t xml:space="preserve">&lt;Indicar os requisitos </w:t>
      </w:r>
      <w:r>
        <w:t xml:space="preserve">não funcionais </w:t>
      </w:r>
      <w:r w:rsidRPr="009205B8">
        <w:t xml:space="preserve">de </w:t>
      </w:r>
      <w:r>
        <w:t>performance, caso seja definido pelo usuário</w:t>
      </w:r>
      <w:r w:rsidRPr="009205B8">
        <w:t>&gt;</w:t>
      </w:r>
    </w:p>
    <w:p w:rsidR="005F73B7" w:rsidRPr="00F238E5" w:rsidRDefault="005F73B7" w:rsidP="00CF37B6">
      <w:pPr>
        <w:pStyle w:val="Corpodetexto"/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75" w:name="_Toc425054413"/>
      <w:bookmarkStart w:id="76" w:name="_Toc346297794"/>
      <w:bookmarkStart w:id="77" w:name="_Toc422186506"/>
      <w:bookmarkStart w:id="78" w:name="_Toc436203412"/>
      <w:bookmarkStart w:id="79" w:name="_Toc452813606"/>
      <w:bookmarkStart w:id="80" w:name="_Toc369183236"/>
      <w:r w:rsidRPr="00F238E5">
        <w:rPr>
          <w:rFonts w:ascii="Tahoma" w:hAnsi="Tahoma" w:cs="Tahoma"/>
        </w:rPr>
        <w:t>Requisitos de Ambiente</w:t>
      </w:r>
      <w:bookmarkEnd w:id="75"/>
      <w:bookmarkEnd w:id="76"/>
      <w:bookmarkEnd w:id="77"/>
      <w:bookmarkEnd w:id="78"/>
      <w:bookmarkEnd w:id="79"/>
      <w:bookmarkEnd w:id="80"/>
    </w:p>
    <w:p w:rsidR="005F73B7" w:rsidRPr="00F238E5" w:rsidRDefault="005F73B7" w:rsidP="009B5D1B">
      <w:pPr>
        <w:pStyle w:val="InfoBlue"/>
      </w:pPr>
      <w:r w:rsidRPr="00F238E5">
        <w:tab/>
      </w:r>
    </w:p>
    <w:p w:rsidR="005F73B7" w:rsidRPr="00F238E5" w:rsidRDefault="005F73B7" w:rsidP="009B5D1B">
      <w:pPr>
        <w:pStyle w:val="InfoBlue"/>
      </w:pPr>
      <w:r w:rsidRPr="00F238E5">
        <w:tab/>
      </w:r>
      <w:r w:rsidRPr="009205B8">
        <w:t xml:space="preserve">&lt;Indicar os requisitos </w:t>
      </w:r>
      <w:r>
        <w:t xml:space="preserve">não funcionais </w:t>
      </w:r>
      <w:r w:rsidRPr="009205B8">
        <w:t xml:space="preserve">de </w:t>
      </w:r>
      <w:r>
        <w:t>ambiente&gt;</w:t>
      </w:r>
    </w:p>
    <w:p w:rsidR="005F73B7" w:rsidRPr="00F238E5" w:rsidRDefault="005F73B7" w:rsidP="00CF37B6">
      <w:pPr>
        <w:pStyle w:val="Corpodetexto"/>
      </w:pPr>
    </w:p>
    <w:p w:rsidR="005F73B7" w:rsidRPr="00F238E5" w:rsidRDefault="005F73B7" w:rsidP="001525B0">
      <w:pPr>
        <w:pStyle w:val="Ttulo1"/>
        <w:ind w:left="720" w:hanging="720"/>
        <w:rPr>
          <w:rFonts w:ascii="Tahoma" w:hAnsi="Tahoma" w:cs="Tahoma"/>
        </w:rPr>
      </w:pPr>
      <w:bookmarkStart w:id="81" w:name="_Toc160275852"/>
      <w:bookmarkStart w:id="82" w:name="_Toc167611375"/>
      <w:bookmarkStart w:id="83" w:name="_Toc369183242"/>
      <w:r w:rsidRPr="00F238E5">
        <w:rPr>
          <w:rFonts w:ascii="Tahoma" w:hAnsi="Tahoma" w:cs="Tahoma"/>
        </w:rPr>
        <w:t>Aprovação</w:t>
      </w:r>
      <w:bookmarkEnd w:id="81"/>
      <w:bookmarkEnd w:id="82"/>
      <w:bookmarkEnd w:id="83"/>
    </w:p>
    <w:p w:rsidR="005F73B7" w:rsidRPr="00F238E5" w:rsidRDefault="005F73B7" w:rsidP="001525B0"/>
    <w:p w:rsidR="005F73B7" w:rsidRDefault="005F73B7" w:rsidP="001525B0">
      <w:pPr>
        <w:pStyle w:val="Corpodetexto"/>
        <w:spacing w:line="360" w:lineRule="auto"/>
        <w:ind w:left="567"/>
        <w:jc w:val="both"/>
        <w:rPr>
          <w:rFonts w:ascii="Tahoma" w:hAnsi="Tahoma" w:cs="Tahoma"/>
        </w:rPr>
      </w:pPr>
      <w:r w:rsidRPr="00F238E5">
        <w:rPr>
          <w:rFonts w:ascii="Tahoma" w:hAnsi="Tahoma" w:cs="Tahoma"/>
        </w:rPr>
        <w:t xml:space="preserve">Brasília, </w:t>
      </w:r>
      <w:r>
        <w:rPr>
          <w:rFonts w:ascii="Tahoma" w:hAnsi="Tahoma" w:cs="Tahoma"/>
        </w:rPr>
        <w:t>99</w:t>
      </w:r>
      <w:r w:rsidRPr="00F238E5">
        <w:rPr>
          <w:rFonts w:ascii="Tahoma" w:hAnsi="Tahoma" w:cs="Tahoma"/>
        </w:rPr>
        <w:t xml:space="preserve"> de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xxxxx</w:t>
      </w:r>
      <w:proofErr w:type="spellEnd"/>
      <w:r w:rsidRPr="00F238E5">
        <w:rPr>
          <w:rFonts w:ascii="Tahoma" w:hAnsi="Tahoma" w:cs="Tahoma"/>
        </w:rPr>
        <w:t xml:space="preserve"> de </w:t>
      </w:r>
      <w:r>
        <w:rPr>
          <w:rFonts w:ascii="Tahoma" w:hAnsi="Tahoma" w:cs="Tahoma"/>
        </w:rPr>
        <w:t>201_</w:t>
      </w:r>
      <w:r w:rsidRPr="00F238E5">
        <w:rPr>
          <w:rFonts w:ascii="Tahoma" w:hAnsi="Tahoma" w:cs="Tahoma"/>
        </w:rPr>
        <w:t>.</w:t>
      </w:r>
    </w:p>
    <w:p w:rsidR="00DB19FF" w:rsidRPr="00F238E5" w:rsidRDefault="00DB19FF" w:rsidP="001525B0">
      <w:pPr>
        <w:pStyle w:val="Corpodetexto"/>
        <w:spacing w:line="360" w:lineRule="auto"/>
        <w:ind w:left="567"/>
        <w:jc w:val="both"/>
        <w:rPr>
          <w:rFonts w:ascii="Tahoma" w:hAnsi="Tahoma" w:cs="Tahoma"/>
        </w:rPr>
      </w:pPr>
    </w:p>
    <w:p w:rsidR="005F73B7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</w:p>
    <w:p w:rsidR="005F73B7" w:rsidRPr="00AA77A1" w:rsidRDefault="005F73B7" w:rsidP="00CF4923">
      <w:pPr>
        <w:jc w:val="center"/>
      </w:pPr>
      <w:bookmarkStart w:id="84" w:name="_GoBack"/>
      <w:bookmarkEnd w:id="84"/>
    </w:p>
    <w:sectPr w:rsidR="005F73B7" w:rsidRPr="00AA77A1" w:rsidSect="00B406B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73" w:rsidRDefault="00256573">
      <w:r>
        <w:separator/>
      </w:r>
    </w:p>
  </w:endnote>
  <w:endnote w:type="continuationSeparator" w:id="0">
    <w:p w:rsidR="00256573" w:rsidRDefault="0025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6182"/>
      <w:gridCol w:w="3233"/>
    </w:tblGrid>
    <w:tr w:rsidR="00F61C7D" w:rsidRPr="00595DEA" w:rsidTr="00BE260A">
      <w:trPr>
        <w:jc w:val="center"/>
      </w:trPr>
      <w:tc>
        <w:tcPr>
          <w:tcW w:w="6182" w:type="dxa"/>
          <w:vAlign w:val="center"/>
        </w:tcPr>
        <w:p w:rsidR="00F61C7D" w:rsidRPr="00595DEA" w:rsidRDefault="00F61C7D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3233" w:type="dxa"/>
          <w:vAlign w:val="center"/>
        </w:tcPr>
        <w:p w:rsidR="00F61C7D" w:rsidRPr="00595DEA" w:rsidRDefault="00F61C7D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Arial"/>
              <w:sz w:val="24"/>
              <w:szCs w:val="24"/>
            </w:rPr>
            <w:t xml:space="preserve">Página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PAGE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26E25">
            <w:rPr>
              <w:rFonts w:ascii="Verdana" w:hAnsi="Verdana" w:cs="Arial"/>
              <w:noProof/>
              <w:sz w:val="24"/>
              <w:szCs w:val="24"/>
            </w:rPr>
            <w:t>10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  <w:r w:rsidRPr="00595DEA">
            <w:rPr>
              <w:rFonts w:ascii="Verdana" w:hAnsi="Verdana" w:cs="Arial"/>
              <w:sz w:val="24"/>
              <w:szCs w:val="24"/>
            </w:rPr>
            <w:t xml:space="preserve"> de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NUMPAGES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26E25">
            <w:rPr>
              <w:rFonts w:ascii="Verdana" w:hAnsi="Verdana" w:cs="Arial"/>
              <w:noProof/>
              <w:sz w:val="24"/>
              <w:szCs w:val="24"/>
            </w:rPr>
            <w:t>11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</w:p>
      </w:tc>
    </w:tr>
  </w:tbl>
  <w:p w:rsidR="00F61C7D" w:rsidRPr="00DF0599" w:rsidRDefault="00F61C7D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73" w:rsidRDefault="00256573">
      <w:r>
        <w:separator/>
      </w:r>
    </w:p>
  </w:footnote>
  <w:footnote w:type="continuationSeparator" w:id="0">
    <w:p w:rsidR="00256573" w:rsidRDefault="0025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350"/>
    </w:tblGrid>
    <w:tr w:rsidR="00F61C7D" w:rsidRPr="0023464F" w:rsidTr="00BE260A">
      <w:trPr>
        <w:trHeight w:val="977"/>
      </w:trPr>
      <w:tc>
        <w:tcPr>
          <w:tcW w:w="5000" w:type="pct"/>
          <w:vAlign w:val="center"/>
        </w:tcPr>
        <w:p w:rsidR="00F61C7D" w:rsidRPr="00BC430D" w:rsidRDefault="00F61C7D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 w:rsidRPr="00BC430D">
            <w:rPr>
              <w:rFonts w:ascii="Verdana" w:hAnsi="Verdana" w:cs="Tahoma"/>
              <w:b/>
              <w:sz w:val="28"/>
              <w:szCs w:val="28"/>
            </w:rPr>
            <w:t>Documento de Visão</w:t>
          </w:r>
        </w:p>
      </w:tc>
    </w:tr>
  </w:tbl>
  <w:p w:rsidR="00F61C7D" w:rsidRPr="00677BF6" w:rsidRDefault="00F61C7D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587"/>
    <w:multiLevelType w:val="hybridMultilevel"/>
    <w:tmpl w:val="2D9AF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2008D"/>
    <w:multiLevelType w:val="hybridMultilevel"/>
    <w:tmpl w:val="B07880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B27030"/>
    <w:multiLevelType w:val="hybridMultilevel"/>
    <w:tmpl w:val="5C7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1732"/>
    <w:multiLevelType w:val="hybridMultilevel"/>
    <w:tmpl w:val="2DAE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962"/>
    <w:multiLevelType w:val="hybridMultilevel"/>
    <w:tmpl w:val="354E4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255DA"/>
    <w:multiLevelType w:val="hybridMultilevel"/>
    <w:tmpl w:val="C7F22C5A"/>
    <w:lvl w:ilvl="0" w:tplc="0416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8706898"/>
    <w:multiLevelType w:val="hybridMultilevel"/>
    <w:tmpl w:val="9A24017C"/>
    <w:lvl w:ilvl="0" w:tplc="0416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B03764"/>
    <w:multiLevelType w:val="hybridMultilevel"/>
    <w:tmpl w:val="E3B6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74C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 w15:restartNumberingAfterBreak="0">
    <w:nsid w:val="79EF0F8B"/>
    <w:multiLevelType w:val="hybridMultilevel"/>
    <w:tmpl w:val="FE2C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13"/>
  </w:num>
  <w:num w:numId="8">
    <w:abstractNumId w:val="7"/>
  </w:num>
  <w:num w:numId="9">
    <w:abstractNumId w:val="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6"/>
  </w:num>
  <w:num w:numId="18">
    <w:abstractNumId w:val="1"/>
  </w:num>
  <w:num w:numId="19">
    <w:abstractNumId w:val="15"/>
  </w:num>
  <w:num w:numId="20">
    <w:abstractNumId w:val="15"/>
  </w:num>
  <w:num w:numId="21">
    <w:abstractNumId w:val="15"/>
  </w:num>
  <w:num w:numId="22">
    <w:abstractNumId w:val="3"/>
  </w:num>
  <w:num w:numId="23">
    <w:abstractNumId w:val="0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ED"/>
    <w:rsid w:val="000032F8"/>
    <w:rsid w:val="00005311"/>
    <w:rsid w:val="00013356"/>
    <w:rsid w:val="00014D31"/>
    <w:rsid w:val="00021A0A"/>
    <w:rsid w:val="00022BB0"/>
    <w:rsid w:val="00023C17"/>
    <w:rsid w:val="00025267"/>
    <w:rsid w:val="000267F5"/>
    <w:rsid w:val="0003201C"/>
    <w:rsid w:val="00035B1F"/>
    <w:rsid w:val="00036B38"/>
    <w:rsid w:val="00046AF3"/>
    <w:rsid w:val="00047306"/>
    <w:rsid w:val="0005278F"/>
    <w:rsid w:val="00052B90"/>
    <w:rsid w:val="00055B89"/>
    <w:rsid w:val="00061FAA"/>
    <w:rsid w:val="000644C1"/>
    <w:rsid w:val="00071B94"/>
    <w:rsid w:val="000772BD"/>
    <w:rsid w:val="000801CA"/>
    <w:rsid w:val="000828C6"/>
    <w:rsid w:val="00091E76"/>
    <w:rsid w:val="00092891"/>
    <w:rsid w:val="000933CC"/>
    <w:rsid w:val="000A1CC0"/>
    <w:rsid w:val="000A5826"/>
    <w:rsid w:val="000B40CF"/>
    <w:rsid w:val="000B59F9"/>
    <w:rsid w:val="000D1CF0"/>
    <w:rsid w:val="000E343E"/>
    <w:rsid w:val="000E7BD6"/>
    <w:rsid w:val="000F2619"/>
    <w:rsid w:val="000F4B0C"/>
    <w:rsid w:val="000F6DE8"/>
    <w:rsid w:val="00101149"/>
    <w:rsid w:val="00106EF1"/>
    <w:rsid w:val="00121444"/>
    <w:rsid w:val="001222ED"/>
    <w:rsid w:val="001229D7"/>
    <w:rsid w:val="001358DC"/>
    <w:rsid w:val="001525B0"/>
    <w:rsid w:val="00152E83"/>
    <w:rsid w:val="0016405A"/>
    <w:rsid w:val="00165281"/>
    <w:rsid w:val="00181A36"/>
    <w:rsid w:val="00186F74"/>
    <w:rsid w:val="00191E45"/>
    <w:rsid w:val="001B2F46"/>
    <w:rsid w:val="001B4756"/>
    <w:rsid w:val="001D68BD"/>
    <w:rsid w:val="001E3359"/>
    <w:rsid w:val="001F2D1B"/>
    <w:rsid w:val="001F401A"/>
    <w:rsid w:val="00204688"/>
    <w:rsid w:val="0020483C"/>
    <w:rsid w:val="002078B5"/>
    <w:rsid w:val="00210E3C"/>
    <w:rsid w:val="00211AE5"/>
    <w:rsid w:val="00214345"/>
    <w:rsid w:val="002156E4"/>
    <w:rsid w:val="00216AD5"/>
    <w:rsid w:val="002209DD"/>
    <w:rsid w:val="00227090"/>
    <w:rsid w:val="0023464F"/>
    <w:rsid w:val="0024027F"/>
    <w:rsid w:val="00246C50"/>
    <w:rsid w:val="00250D8F"/>
    <w:rsid w:val="00255DAA"/>
    <w:rsid w:val="00256573"/>
    <w:rsid w:val="0026194D"/>
    <w:rsid w:val="002647EF"/>
    <w:rsid w:val="002835FF"/>
    <w:rsid w:val="002938EB"/>
    <w:rsid w:val="00293BBA"/>
    <w:rsid w:val="00294090"/>
    <w:rsid w:val="002A265F"/>
    <w:rsid w:val="002A3567"/>
    <w:rsid w:val="002A48F7"/>
    <w:rsid w:val="002D08FD"/>
    <w:rsid w:val="002D2362"/>
    <w:rsid w:val="002D2DB3"/>
    <w:rsid w:val="002D4E3F"/>
    <w:rsid w:val="002D56D3"/>
    <w:rsid w:val="002E099D"/>
    <w:rsid w:val="002E09A1"/>
    <w:rsid w:val="002E5134"/>
    <w:rsid w:val="002F1B06"/>
    <w:rsid w:val="002F2DC7"/>
    <w:rsid w:val="002F4FAE"/>
    <w:rsid w:val="002F5548"/>
    <w:rsid w:val="00306009"/>
    <w:rsid w:val="00313281"/>
    <w:rsid w:val="003178F5"/>
    <w:rsid w:val="003262DB"/>
    <w:rsid w:val="00341656"/>
    <w:rsid w:val="00347B37"/>
    <w:rsid w:val="00355C4E"/>
    <w:rsid w:val="00362370"/>
    <w:rsid w:val="0038094F"/>
    <w:rsid w:val="00382D41"/>
    <w:rsid w:val="0039229D"/>
    <w:rsid w:val="00394B8C"/>
    <w:rsid w:val="00394DD9"/>
    <w:rsid w:val="003A1994"/>
    <w:rsid w:val="003A200A"/>
    <w:rsid w:val="003A4E7C"/>
    <w:rsid w:val="003A528F"/>
    <w:rsid w:val="003B4191"/>
    <w:rsid w:val="003B61D4"/>
    <w:rsid w:val="003D5DEA"/>
    <w:rsid w:val="003E2CEC"/>
    <w:rsid w:val="00404C71"/>
    <w:rsid w:val="0041511A"/>
    <w:rsid w:val="004169FC"/>
    <w:rsid w:val="00421ABD"/>
    <w:rsid w:val="00423600"/>
    <w:rsid w:val="00424D55"/>
    <w:rsid w:val="0043224A"/>
    <w:rsid w:val="00452FDE"/>
    <w:rsid w:val="00455C15"/>
    <w:rsid w:val="00463C8A"/>
    <w:rsid w:val="0047256C"/>
    <w:rsid w:val="00476958"/>
    <w:rsid w:val="00477046"/>
    <w:rsid w:val="00490028"/>
    <w:rsid w:val="00490C0F"/>
    <w:rsid w:val="00491A69"/>
    <w:rsid w:val="0049338A"/>
    <w:rsid w:val="004C357B"/>
    <w:rsid w:val="004E3D4E"/>
    <w:rsid w:val="00501E1C"/>
    <w:rsid w:val="0050319E"/>
    <w:rsid w:val="00504540"/>
    <w:rsid w:val="00504E6F"/>
    <w:rsid w:val="00516C7B"/>
    <w:rsid w:val="00523608"/>
    <w:rsid w:val="00541550"/>
    <w:rsid w:val="005444D7"/>
    <w:rsid w:val="00562C16"/>
    <w:rsid w:val="00563791"/>
    <w:rsid w:val="005801A8"/>
    <w:rsid w:val="00580C12"/>
    <w:rsid w:val="0058168D"/>
    <w:rsid w:val="005850A7"/>
    <w:rsid w:val="00595DEA"/>
    <w:rsid w:val="005B49BC"/>
    <w:rsid w:val="005B61D3"/>
    <w:rsid w:val="005B6FA8"/>
    <w:rsid w:val="005C271B"/>
    <w:rsid w:val="005C2ED1"/>
    <w:rsid w:val="005D1A56"/>
    <w:rsid w:val="005D7EE6"/>
    <w:rsid w:val="005E2648"/>
    <w:rsid w:val="005E6053"/>
    <w:rsid w:val="005E7AB0"/>
    <w:rsid w:val="005F255B"/>
    <w:rsid w:val="005F3502"/>
    <w:rsid w:val="005F5FB1"/>
    <w:rsid w:val="005F6FC3"/>
    <w:rsid w:val="005F73B7"/>
    <w:rsid w:val="0060385E"/>
    <w:rsid w:val="0060596A"/>
    <w:rsid w:val="00606F84"/>
    <w:rsid w:val="006172F8"/>
    <w:rsid w:val="006265D8"/>
    <w:rsid w:val="00630596"/>
    <w:rsid w:val="00636061"/>
    <w:rsid w:val="006447E9"/>
    <w:rsid w:val="00652CD1"/>
    <w:rsid w:val="00656E8C"/>
    <w:rsid w:val="00671A5B"/>
    <w:rsid w:val="00671F4D"/>
    <w:rsid w:val="00676118"/>
    <w:rsid w:val="00677935"/>
    <w:rsid w:val="00677BF6"/>
    <w:rsid w:val="00683E14"/>
    <w:rsid w:val="006976E3"/>
    <w:rsid w:val="006A23CC"/>
    <w:rsid w:val="006C1B3B"/>
    <w:rsid w:val="006C22CC"/>
    <w:rsid w:val="006D34CC"/>
    <w:rsid w:val="006D458F"/>
    <w:rsid w:val="006E5EEB"/>
    <w:rsid w:val="00701DD8"/>
    <w:rsid w:val="00705195"/>
    <w:rsid w:val="00707780"/>
    <w:rsid w:val="007146C0"/>
    <w:rsid w:val="00723FF6"/>
    <w:rsid w:val="00725C1F"/>
    <w:rsid w:val="00737C98"/>
    <w:rsid w:val="00741D78"/>
    <w:rsid w:val="0074784D"/>
    <w:rsid w:val="0076410E"/>
    <w:rsid w:val="00773754"/>
    <w:rsid w:val="00775F1D"/>
    <w:rsid w:val="007829F3"/>
    <w:rsid w:val="0079055D"/>
    <w:rsid w:val="0079219E"/>
    <w:rsid w:val="007A313C"/>
    <w:rsid w:val="007A6785"/>
    <w:rsid w:val="007B19DB"/>
    <w:rsid w:val="007B5518"/>
    <w:rsid w:val="007D7523"/>
    <w:rsid w:val="007E1525"/>
    <w:rsid w:val="007E45B6"/>
    <w:rsid w:val="007E4F99"/>
    <w:rsid w:val="007F557D"/>
    <w:rsid w:val="007F5E85"/>
    <w:rsid w:val="00800317"/>
    <w:rsid w:val="008018FE"/>
    <w:rsid w:val="00807AD3"/>
    <w:rsid w:val="0082283F"/>
    <w:rsid w:val="00837811"/>
    <w:rsid w:val="00837BAF"/>
    <w:rsid w:val="0085619D"/>
    <w:rsid w:val="0085774A"/>
    <w:rsid w:val="00872DCF"/>
    <w:rsid w:val="00875086"/>
    <w:rsid w:val="00886453"/>
    <w:rsid w:val="00887AE3"/>
    <w:rsid w:val="00891EAA"/>
    <w:rsid w:val="00894E5C"/>
    <w:rsid w:val="0089603B"/>
    <w:rsid w:val="008A64DB"/>
    <w:rsid w:val="008A7E58"/>
    <w:rsid w:val="008B105E"/>
    <w:rsid w:val="008B736F"/>
    <w:rsid w:val="008C5EBC"/>
    <w:rsid w:val="008D3543"/>
    <w:rsid w:val="008D38C1"/>
    <w:rsid w:val="008D44E2"/>
    <w:rsid w:val="008E4098"/>
    <w:rsid w:val="008E5277"/>
    <w:rsid w:val="0090361C"/>
    <w:rsid w:val="00905F63"/>
    <w:rsid w:val="00915281"/>
    <w:rsid w:val="00916977"/>
    <w:rsid w:val="009205B8"/>
    <w:rsid w:val="00926E25"/>
    <w:rsid w:val="009305C2"/>
    <w:rsid w:val="00940695"/>
    <w:rsid w:val="00942896"/>
    <w:rsid w:val="00952397"/>
    <w:rsid w:val="00972CEA"/>
    <w:rsid w:val="009737FA"/>
    <w:rsid w:val="00986752"/>
    <w:rsid w:val="009A225B"/>
    <w:rsid w:val="009A24CF"/>
    <w:rsid w:val="009B03C7"/>
    <w:rsid w:val="009B06F4"/>
    <w:rsid w:val="009B33EF"/>
    <w:rsid w:val="009B41E7"/>
    <w:rsid w:val="009B5D1B"/>
    <w:rsid w:val="009C11BB"/>
    <w:rsid w:val="009C2095"/>
    <w:rsid w:val="009D0E01"/>
    <w:rsid w:val="009E76E6"/>
    <w:rsid w:val="009F0EDE"/>
    <w:rsid w:val="009F20EE"/>
    <w:rsid w:val="009F339A"/>
    <w:rsid w:val="00A01CC8"/>
    <w:rsid w:val="00A035D0"/>
    <w:rsid w:val="00A03C6B"/>
    <w:rsid w:val="00A041EF"/>
    <w:rsid w:val="00A20EC0"/>
    <w:rsid w:val="00A26138"/>
    <w:rsid w:val="00A32B12"/>
    <w:rsid w:val="00A4379A"/>
    <w:rsid w:val="00A56DF7"/>
    <w:rsid w:val="00A70E66"/>
    <w:rsid w:val="00A7428D"/>
    <w:rsid w:val="00A7461D"/>
    <w:rsid w:val="00A756CC"/>
    <w:rsid w:val="00A76E64"/>
    <w:rsid w:val="00A806C7"/>
    <w:rsid w:val="00A81E89"/>
    <w:rsid w:val="00A82B04"/>
    <w:rsid w:val="00A909C5"/>
    <w:rsid w:val="00A929DE"/>
    <w:rsid w:val="00A92C29"/>
    <w:rsid w:val="00A94DAB"/>
    <w:rsid w:val="00A95B4F"/>
    <w:rsid w:val="00A963A4"/>
    <w:rsid w:val="00AA364A"/>
    <w:rsid w:val="00AA64B6"/>
    <w:rsid w:val="00AA77A1"/>
    <w:rsid w:val="00AB0850"/>
    <w:rsid w:val="00AB70F5"/>
    <w:rsid w:val="00AC2D0F"/>
    <w:rsid w:val="00AC35D9"/>
    <w:rsid w:val="00AD4C02"/>
    <w:rsid w:val="00AF2CA6"/>
    <w:rsid w:val="00B00238"/>
    <w:rsid w:val="00B05433"/>
    <w:rsid w:val="00B06AE2"/>
    <w:rsid w:val="00B35A0D"/>
    <w:rsid w:val="00B406BE"/>
    <w:rsid w:val="00B45150"/>
    <w:rsid w:val="00B45CC6"/>
    <w:rsid w:val="00B45D84"/>
    <w:rsid w:val="00B47BD4"/>
    <w:rsid w:val="00B67372"/>
    <w:rsid w:val="00B720D3"/>
    <w:rsid w:val="00B73D6F"/>
    <w:rsid w:val="00B77E6C"/>
    <w:rsid w:val="00B87B64"/>
    <w:rsid w:val="00B91DA1"/>
    <w:rsid w:val="00B94CAF"/>
    <w:rsid w:val="00B96AD1"/>
    <w:rsid w:val="00BA1947"/>
    <w:rsid w:val="00BA3AF7"/>
    <w:rsid w:val="00BB1B7C"/>
    <w:rsid w:val="00BC1035"/>
    <w:rsid w:val="00BC430D"/>
    <w:rsid w:val="00BC641C"/>
    <w:rsid w:val="00BC76DF"/>
    <w:rsid w:val="00BD0553"/>
    <w:rsid w:val="00BD4EF6"/>
    <w:rsid w:val="00BE260A"/>
    <w:rsid w:val="00BE4D31"/>
    <w:rsid w:val="00BE60B2"/>
    <w:rsid w:val="00BF6BD9"/>
    <w:rsid w:val="00C054D2"/>
    <w:rsid w:val="00C07389"/>
    <w:rsid w:val="00C245AA"/>
    <w:rsid w:val="00C3070A"/>
    <w:rsid w:val="00C30B50"/>
    <w:rsid w:val="00C31921"/>
    <w:rsid w:val="00C32037"/>
    <w:rsid w:val="00C52E66"/>
    <w:rsid w:val="00C538CC"/>
    <w:rsid w:val="00C53E1C"/>
    <w:rsid w:val="00C5438D"/>
    <w:rsid w:val="00C707AF"/>
    <w:rsid w:val="00C77816"/>
    <w:rsid w:val="00C82DBB"/>
    <w:rsid w:val="00CA1D16"/>
    <w:rsid w:val="00CC31CC"/>
    <w:rsid w:val="00CE50BC"/>
    <w:rsid w:val="00CE5BA3"/>
    <w:rsid w:val="00CE726A"/>
    <w:rsid w:val="00CF37B6"/>
    <w:rsid w:val="00CF3EFB"/>
    <w:rsid w:val="00CF4923"/>
    <w:rsid w:val="00CF5828"/>
    <w:rsid w:val="00D147D8"/>
    <w:rsid w:val="00D1527D"/>
    <w:rsid w:val="00D2243D"/>
    <w:rsid w:val="00D239B0"/>
    <w:rsid w:val="00D249D2"/>
    <w:rsid w:val="00D516E1"/>
    <w:rsid w:val="00D6357B"/>
    <w:rsid w:val="00D66EA5"/>
    <w:rsid w:val="00D66F4F"/>
    <w:rsid w:val="00D72B00"/>
    <w:rsid w:val="00D81203"/>
    <w:rsid w:val="00D814AD"/>
    <w:rsid w:val="00D94C3D"/>
    <w:rsid w:val="00D95B08"/>
    <w:rsid w:val="00D9668A"/>
    <w:rsid w:val="00DA00ED"/>
    <w:rsid w:val="00DA6B4B"/>
    <w:rsid w:val="00DA7B44"/>
    <w:rsid w:val="00DB19FF"/>
    <w:rsid w:val="00DC25B1"/>
    <w:rsid w:val="00DC3E7D"/>
    <w:rsid w:val="00DD0343"/>
    <w:rsid w:val="00DD0F42"/>
    <w:rsid w:val="00DD43C9"/>
    <w:rsid w:val="00DD494D"/>
    <w:rsid w:val="00DD4E90"/>
    <w:rsid w:val="00DF0599"/>
    <w:rsid w:val="00DF46BE"/>
    <w:rsid w:val="00E00F29"/>
    <w:rsid w:val="00E015CE"/>
    <w:rsid w:val="00E049DD"/>
    <w:rsid w:val="00E05534"/>
    <w:rsid w:val="00E114F7"/>
    <w:rsid w:val="00E12845"/>
    <w:rsid w:val="00E15EF2"/>
    <w:rsid w:val="00E20089"/>
    <w:rsid w:val="00E20C64"/>
    <w:rsid w:val="00E24E79"/>
    <w:rsid w:val="00E37642"/>
    <w:rsid w:val="00E42D68"/>
    <w:rsid w:val="00E43EC9"/>
    <w:rsid w:val="00E44EE9"/>
    <w:rsid w:val="00E4553F"/>
    <w:rsid w:val="00E5527E"/>
    <w:rsid w:val="00E65F8C"/>
    <w:rsid w:val="00E80DAA"/>
    <w:rsid w:val="00E85DC5"/>
    <w:rsid w:val="00E96C75"/>
    <w:rsid w:val="00EA77A8"/>
    <w:rsid w:val="00EB34F8"/>
    <w:rsid w:val="00F050EC"/>
    <w:rsid w:val="00F13020"/>
    <w:rsid w:val="00F131EF"/>
    <w:rsid w:val="00F17855"/>
    <w:rsid w:val="00F217A3"/>
    <w:rsid w:val="00F22A0E"/>
    <w:rsid w:val="00F238E5"/>
    <w:rsid w:val="00F27347"/>
    <w:rsid w:val="00F33537"/>
    <w:rsid w:val="00F342FD"/>
    <w:rsid w:val="00F36644"/>
    <w:rsid w:val="00F51553"/>
    <w:rsid w:val="00F52304"/>
    <w:rsid w:val="00F5498B"/>
    <w:rsid w:val="00F56B53"/>
    <w:rsid w:val="00F61C7D"/>
    <w:rsid w:val="00F65F5A"/>
    <w:rsid w:val="00F67097"/>
    <w:rsid w:val="00F67AF7"/>
    <w:rsid w:val="00F701B2"/>
    <w:rsid w:val="00F73CB8"/>
    <w:rsid w:val="00F7705D"/>
    <w:rsid w:val="00F77300"/>
    <w:rsid w:val="00F8130E"/>
    <w:rsid w:val="00F845FD"/>
    <w:rsid w:val="00F86CD2"/>
    <w:rsid w:val="00F949E2"/>
    <w:rsid w:val="00F97305"/>
    <w:rsid w:val="00F97E2E"/>
    <w:rsid w:val="00FA15F5"/>
    <w:rsid w:val="00FA4D1B"/>
    <w:rsid w:val="00FB128A"/>
    <w:rsid w:val="00FB6EAC"/>
    <w:rsid w:val="00FC2C64"/>
    <w:rsid w:val="00FC36EC"/>
    <w:rsid w:val="00FC57FA"/>
    <w:rsid w:val="00FC7024"/>
    <w:rsid w:val="00FD304E"/>
    <w:rsid w:val="00FD76A3"/>
    <w:rsid w:val="00FE0FF2"/>
    <w:rsid w:val="00FE1CBB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2817F7"/>
  <w15:docId w15:val="{2DC072D3-BA47-4799-95D9-6740335A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6BE"/>
    <w:pPr>
      <w:widowControl w:val="0"/>
      <w:spacing w:line="240" w:lineRule="atLeast"/>
    </w:pPr>
    <w:rPr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9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9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99"/>
    <w:semiHidden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9B5D1B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lang w:val="pt-PT" w:eastAsia="pt-BR"/>
    </w:rPr>
  </w:style>
  <w:style w:type="character" w:styleId="Hyperlink">
    <w:name w:val="Hyperlink"/>
    <w:basedOn w:val="Fontepargpadro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1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39263-7DEE-4F98-AEF8-823E9B61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</Template>
  <TotalTime>3</TotalTime>
  <Pages>10</Pages>
  <Words>1533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marcio.correa</dc:creator>
  <cp:keywords/>
  <dc:description/>
  <cp:lastModifiedBy>User</cp:lastModifiedBy>
  <cp:revision>4</cp:revision>
  <cp:lastPrinted>2012-04-04T13:46:00Z</cp:lastPrinted>
  <dcterms:created xsi:type="dcterms:W3CDTF">2018-09-28T04:54:00Z</dcterms:created>
  <dcterms:modified xsi:type="dcterms:W3CDTF">2018-10-05T04:12:00Z</dcterms:modified>
</cp:coreProperties>
</file>